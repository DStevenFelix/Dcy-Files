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C77B82" w14:textId="39E19B8B" w:rsidR="00BF792F" w:rsidRDefault="00B1615E">
      <w:r>
        <w:rPr>
          <w:noProof/>
        </w:rPr>
        <w:drawing>
          <wp:anchor distT="0" distB="0" distL="114300" distR="114300" simplePos="0" relativeHeight="251661312" behindDoc="1" locked="0" layoutInCell="1" allowOverlap="1" wp14:anchorId="08BF77EF" wp14:editId="57678837">
            <wp:simplePos x="0" y="0"/>
            <wp:positionH relativeFrom="column">
              <wp:posOffset>-6153785</wp:posOffset>
            </wp:positionH>
            <wp:positionV relativeFrom="paragraph">
              <wp:posOffset>-911225</wp:posOffset>
            </wp:positionV>
            <wp:extent cx="7580630" cy="10723245"/>
            <wp:effectExtent l="0" t="0" r="0" b="0"/>
            <wp:wrapNone/>
            <wp:docPr id="2082173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0630" cy="10723245"/>
                    </a:xfrm>
                    <a:prstGeom prst="rect">
                      <a:avLst/>
                    </a:prstGeom>
                    <a:noFill/>
                  </pic:spPr>
                </pic:pic>
              </a:graphicData>
            </a:graphic>
            <wp14:sizeRelH relativeFrom="page">
              <wp14:pctWidth>0</wp14:pctWidth>
            </wp14:sizeRelH>
            <wp14:sizeRelV relativeFrom="page">
              <wp14:pctHeight>0</wp14:pctHeight>
            </wp14:sizeRelV>
          </wp:anchor>
        </w:drawing>
      </w:r>
      <w:r w:rsidR="003A073A">
        <w:rPr>
          <w:rFonts w:hint="eastAsia"/>
        </w:rPr>
        <w:t xml:space="preserve"> </w:t>
      </w:r>
    </w:p>
    <w:p w14:paraId="4DD9E425" w14:textId="77777777" w:rsidR="00BF792F" w:rsidRDefault="00BF792F"/>
    <w:p w14:paraId="3B1248F1" w14:textId="77777777" w:rsidR="00BF792F" w:rsidRDefault="00BF792F"/>
    <w:p w14:paraId="478515CD" w14:textId="0B05DEC7" w:rsidR="00BF792F" w:rsidRDefault="00B1615E">
      <w:r>
        <w:rPr>
          <w:noProof/>
        </w:rPr>
        <mc:AlternateContent>
          <mc:Choice Requires="wps">
            <w:drawing>
              <wp:anchor distT="0" distB="0" distL="114300" distR="114300" simplePos="0" relativeHeight="251654144" behindDoc="0" locked="0" layoutInCell="1" allowOverlap="1" wp14:anchorId="3468B6AF" wp14:editId="3A3E81C9">
                <wp:simplePos x="0" y="0"/>
                <wp:positionH relativeFrom="column">
                  <wp:posOffset>47625</wp:posOffset>
                </wp:positionH>
                <wp:positionV relativeFrom="paragraph">
                  <wp:posOffset>9525</wp:posOffset>
                </wp:positionV>
                <wp:extent cx="4833620" cy="691515"/>
                <wp:effectExtent l="9525" t="13335" r="5080" b="9525"/>
                <wp:wrapSquare wrapText="bothSides"/>
                <wp:docPr id="172748478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3620" cy="691515"/>
                        </a:xfrm>
                        <a:prstGeom prst="rect">
                          <a:avLst/>
                        </a:prstGeom>
                        <a:solidFill>
                          <a:srgbClr val="FFFFFF"/>
                        </a:solidFill>
                        <a:ln w="9525">
                          <a:solidFill>
                            <a:srgbClr val="000000"/>
                          </a:solidFill>
                          <a:miter lim="800000"/>
                          <a:headEnd/>
                          <a:tailEnd/>
                        </a:ln>
                      </wps:spPr>
                      <wps:txbx>
                        <w:txbxContent>
                          <w:p w14:paraId="46B96984" w14:textId="77777777" w:rsidR="00BF792F" w:rsidRPr="0076673E" w:rsidRDefault="00BF792F">
                            <w:pPr>
                              <w:widowControl w:val="0"/>
                              <w:spacing w:afterLines="100" w:after="312"/>
                              <w:rPr>
                                <w:b/>
                                <w:bCs/>
                                <w:sz w:val="56"/>
                                <w:szCs w:val="52"/>
                              </w:rPr>
                            </w:pPr>
                            <w:r w:rsidRPr="0076673E">
                              <w:rPr>
                                <w:rFonts w:hint="eastAsia"/>
                                <w:b/>
                                <w:bCs/>
                                <w:sz w:val="56"/>
                                <w:szCs w:val="52"/>
                              </w:rPr>
                              <w:t>程序设计方法与艺术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8B6AF" id="Rectangle 3" o:spid="_x0000_s1026" style="position:absolute;left:0;text-align:left;margin-left:3.75pt;margin-top:.75pt;width:380.6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">
                <v:textbox>
                  <w:txbxContent>
                    <w:p w14:paraId="46B96984" w14:textId="77777777" w:rsidR="00BF792F" w:rsidRPr="0076673E" w:rsidRDefault="00BF792F">
                      <w:pPr>
                        <w:widowControl w:val="0"/>
                        <w:spacing w:afterLines="100" w:after="312"/>
                        <w:rPr>
                          <w:b/>
                          <w:bCs/>
                          <w:sz w:val="56"/>
                          <w:szCs w:val="52"/>
                        </w:rPr>
                      </w:pPr>
                      <w:r w:rsidRPr="0076673E">
                        <w:rPr>
                          <w:rFonts w:hint="eastAsia"/>
                          <w:b/>
                          <w:bCs/>
                          <w:sz w:val="56"/>
                          <w:szCs w:val="52"/>
                        </w:rPr>
                        <w:t>程序设计方法与艺术</w:t>
                      </w:r>
                    </w:p>
                  </w:txbxContent>
                </v:textbox>
                <w10:wrap type="square"/>
              </v:rect>
            </w:pict>
          </mc:Fallback>
        </mc:AlternateContent>
      </w:r>
    </w:p>
    <w:p w14:paraId="57A2218D" w14:textId="77777777" w:rsidR="00BF792F" w:rsidRDefault="00BF792F"/>
    <w:p w14:paraId="01EE1464" w14:textId="77777777" w:rsidR="00BF792F" w:rsidRDefault="00BF792F"/>
    <w:p w14:paraId="2590DE9A" w14:textId="77777777" w:rsidR="00BF792F" w:rsidRDefault="00BF792F"/>
    <w:p w14:paraId="41B87C1C" w14:textId="77777777" w:rsidR="00BF792F" w:rsidRDefault="00BF792F"/>
    <w:p w14:paraId="5D7E178F" w14:textId="77777777" w:rsidR="00BF792F" w:rsidRDefault="00BF792F"/>
    <w:p w14:paraId="495ABD8A" w14:textId="77777777" w:rsidR="00BF792F" w:rsidRDefault="00BF792F"/>
    <w:p w14:paraId="392622E3" w14:textId="74AFC47B" w:rsidR="00BF792F" w:rsidRDefault="00B1615E">
      <w:r>
        <w:rPr>
          <w:noProof/>
        </w:rPr>
        <mc:AlternateContent>
          <mc:Choice Requires="wps">
            <w:drawing>
              <wp:anchor distT="0" distB="0" distL="114300" distR="114300" simplePos="0" relativeHeight="251655168" behindDoc="0" locked="0" layoutInCell="1" allowOverlap="1" wp14:anchorId="30352D85" wp14:editId="422A87FD">
                <wp:simplePos x="0" y="0"/>
                <wp:positionH relativeFrom="column">
                  <wp:posOffset>1685925</wp:posOffset>
                </wp:positionH>
                <wp:positionV relativeFrom="paragraph">
                  <wp:posOffset>80645</wp:posOffset>
                </wp:positionV>
                <wp:extent cx="1287145" cy="3999865"/>
                <wp:effectExtent l="0" t="4445" r="0" b="0"/>
                <wp:wrapNone/>
                <wp:docPr id="12787849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399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76CB7" w14:textId="77777777" w:rsidR="00975F5C" w:rsidRPr="0076673E" w:rsidRDefault="00975F5C">
                            <w:pPr>
                              <w:jc w:val="right"/>
                              <w:rPr>
                                <w:sz w:val="112"/>
                                <w:szCs w:val="112"/>
                                <w:lang w:val="zh-CN"/>
                              </w:rPr>
                            </w:pPr>
                            <w:r w:rsidRPr="0076673E">
                              <w:rPr>
                                <w:rFonts w:hint="eastAsia"/>
                                <w:sz w:val="112"/>
                                <w:szCs w:val="112"/>
                                <w:lang w:val="zh-CN"/>
                              </w:rPr>
                              <w:t>解</w:t>
                            </w:r>
                          </w:p>
                          <w:p w14:paraId="5F425E5A" w14:textId="77777777" w:rsidR="00BF792F" w:rsidRPr="0076673E" w:rsidRDefault="00975F5C">
                            <w:pPr>
                              <w:jc w:val="right"/>
                              <w:rPr>
                                <w:sz w:val="112"/>
                                <w:szCs w:val="112"/>
                                <w:lang w:val="zh-CN"/>
                              </w:rPr>
                            </w:pPr>
                            <w:r w:rsidRPr="0076673E">
                              <w:rPr>
                                <w:rFonts w:hint="eastAsia"/>
                                <w:sz w:val="112"/>
                                <w:szCs w:val="112"/>
                                <w:lang w:val="zh-CN"/>
                              </w:rPr>
                              <w:t>题</w:t>
                            </w:r>
                          </w:p>
                          <w:p w14:paraId="102A938A" w14:textId="77777777" w:rsidR="00BF792F" w:rsidRPr="0076673E" w:rsidRDefault="00BF792F">
                            <w:pPr>
                              <w:jc w:val="right"/>
                              <w:rPr>
                                <w:sz w:val="112"/>
                                <w:szCs w:val="112"/>
                                <w:lang w:val="zh-CN"/>
                              </w:rPr>
                            </w:pPr>
                            <w:r w:rsidRPr="0076673E">
                              <w:rPr>
                                <w:rFonts w:hint="eastAsia"/>
                                <w:sz w:val="112"/>
                                <w:szCs w:val="112"/>
                                <w:lang w:val="zh-CN"/>
                              </w:rPr>
                              <w:t>报</w:t>
                            </w:r>
                          </w:p>
                          <w:p w14:paraId="4C6ADDBD" w14:textId="77777777" w:rsidR="00BF792F" w:rsidRDefault="00BF792F">
                            <w:pPr>
                              <w:jc w:val="right"/>
                              <w:rPr>
                                <w:color w:val="800080"/>
                                <w:sz w:val="112"/>
                                <w:szCs w:val="112"/>
                                <w:lang w:val="zh-CN"/>
                              </w:rPr>
                            </w:pPr>
                            <w:r w:rsidRPr="0076673E">
                              <w:rPr>
                                <w:rFonts w:hint="eastAsia"/>
                                <w:sz w:val="112"/>
                                <w:szCs w:val="112"/>
                                <w:lang w:val="zh-CN"/>
                              </w:rPr>
                              <w:t>告</w:t>
                            </w:r>
                          </w:p>
                          <w:p w14:paraId="3AC975E0" w14:textId="77777777" w:rsidR="00BF792F" w:rsidRDefault="00BF792F">
                            <w:pPr>
                              <w:jc w:val="right"/>
                              <w:rPr>
                                <w:color w:val="800080"/>
                                <w:sz w:val="80"/>
                                <w:lang w:val="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52D85" id="_x0000_t202" coordsize="21600,21600" o:spt="202" path="m,l,21600r21600,l21600,xe">
                <v:stroke joinstyle="miter"/>
                <v:path gradientshapeok="t" o:connecttype="rect"/>
              </v:shapetype>
              <v:shape id="Text Box 4" o:spid="_x0000_s1027" type="#_x0000_t202" style="position:absolute;left:0;text-align:left;margin-left:132.75pt;margin-top:6.35pt;width:101.35pt;height:314.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" filled="f" stroked="f">
                <v:textbox>
                  <w:txbxContent>
                    <w:p w14:paraId="0EE76CB7" w14:textId="77777777" w:rsidR="00975F5C" w:rsidRPr="0076673E" w:rsidRDefault="00975F5C">
                      <w:pPr>
                        <w:jc w:val="right"/>
                        <w:rPr>
                          <w:sz w:val="112"/>
                          <w:szCs w:val="112"/>
                          <w:lang w:val="zh-CN"/>
                        </w:rPr>
                      </w:pPr>
                      <w:r w:rsidRPr="0076673E">
                        <w:rPr>
                          <w:rFonts w:hint="eastAsia"/>
                          <w:sz w:val="112"/>
                          <w:szCs w:val="112"/>
                          <w:lang w:val="zh-CN"/>
                        </w:rPr>
                        <w:t>解</w:t>
                      </w:r>
                    </w:p>
                    <w:p w14:paraId="5F425E5A" w14:textId="77777777" w:rsidR="00BF792F" w:rsidRPr="0076673E" w:rsidRDefault="00975F5C">
                      <w:pPr>
                        <w:jc w:val="right"/>
                        <w:rPr>
                          <w:sz w:val="112"/>
                          <w:szCs w:val="112"/>
                          <w:lang w:val="zh-CN"/>
                        </w:rPr>
                      </w:pPr>
                      <w:r w:rsidRPr="0076673E">
                        <w:rPr>
                          <w:rFonts w:hint="eastAsia"/>
                          <w:sz w:val="112"/>
                          <w:szCs w:val="112"/>
                          <w:lang w:val="zh-CN"/>
                        </w:rPr>
                        <w:t>题</w:t>
                      </w:r>
                    </w:p>
                    <w:p w14:paraId="102A938A" w14:textId="77777777" w:rsidR="00BF792F" w:rsidRPr="0076673E" w:rsidRDefault="00BF792F">
                      <w:pPr>
                        <w:jc w:val="right"/>
                        <w:rPr>
                          <w:sz w:val="112"/>
                          <w:szCs w:val="112"/>
                          <w:lang w:val="zh-CN"/>
                        </w:rPr>
                      </w:pPr>
                      <w:r w:rsidRPr="0076673E">
                        <w:rPr>
                          <w:rFonts w:hint="eastAsia"/>
                          <w:sz w:val="112"/>
                          <w:szCs w:val="112"/>
                          <w:lang w:val="zh-CN"/>
                        </w:rPr>
                        <w:t>报</w:t>
                      </w:r>
                    </w:p>
                    <w:p w14:paraId="4C6ADDBD" w14:textId="77777777" w:rsidR="00BF792F" w:rsidRDefault="00BF792F">
                      <w:pPr>
                        <w:jc w:val="right"/>
                        <w:rPr>
                          <w:color w:val="800080"/>
                          <w:sz w:val="112"/>
                          <w:szCs w:val="112"/>
                          <w:lang w:val="zh-CN"/>
                        </w:rPr>
                      </w:pPr>
                      <w:r w:rsidRPr="0076673E">
                        <w:rPr>
                          <w:rFonts w:hint="eastAsia"/>
                          <w:sz w:val="112"/>
                          <w:szCs w:val="112"/>
                          <w:lang w:val="zh-CN"/>
                        </w:rPr>
                        <w:t>告</w:t>
                      </w:r>
                    </w:p>
                    <w:p w14:paraId="3AC975E0" w14:textId="77777777" w:rsidR="00BF792F" w:rsidRDefault="00BF792F">
                      <w:pPr>
                        <w:jc w:val="right"/>
                        <w:rPr>
                          <w:color w:val="800080"/>
                          <w:sz w:val="80"/>
                          <w:lang w:val="zh-CN"/>
                        </w:rPr>
                      </w:pPr>
                    </w:p>
                  </w:txbxContent>
                </v:textbox>
              </v:shape>
            </w:pict>
          </mc:Fallback>
        </mc:AlternateContent>
      </w:r>
    </w:p>
    <w:p w14:paraId="07152A72" w14:textId="77777777" w:rsidR="00BF792F" w:rsidRDefault="00BF792F"/>
    <w:p w14:paraId="520A11EF" w14:textId="77777777" w:rsidR="00BF792F" w:rsidRDefault="00BF792F"/>
    <w:p w14:paraId="675ED257" w14:textId="77777777" w:rsidR="00BF792F" w:rsidRDefault="00BF792F"/>
    <w:p w14:paraId="3BB84F9D" w14:textId="77777777" w:rsidR="00BF792F" w:rsidRDefault="00BF792F"/>
    <w:p w14:paraId="28D3051D" w14:textId="77777777" w:rsidR="00BF792F" w:rsidRDefault="00BF792F"/>
    <w:p w14:paraId="42780386" w14:textId="77777777" w:rsidR="00BF792F" w:rsidRDefault="00BF792F"/>
    <w:p w14:paraId="112C0B4B" w14:textId="77777777" w:rsidR="00BF792F" w:rsidRDefault="00BF792F"/>
    <w:p w14:paraId="61B9E707" w14:textId="77777777" w:rsidR="00BF792F" w:rsidRDefault="00BF792F"/>
    <w:p w14:paraId="33E0ECE2" w14:textId="77777777" w:rsidR="00BF792F" w:rsidRDefault="00BF792F"/>
    <w:p w14:paraId="56EC5ECF" w14:textId="77777777" w:rsidR="00BF792F" w:rsidRDefault="00BF792F"/>
    <w:p w14:paraId="44FE1AB1" w14:textId="77777777" w:rsidR="00BF792F" w:rsidRDefault="00BF792F"/>
    <w:p w14:paraId="6352DCED" w14:textId="77777777" w:rsidR="00BF792F" w:rsidRDefault="00BF792F"/>
    <w:p w14:paraId="7CF26E20" w14:textId="77777777" w:rsidR="00BF792F" w:rsidRDefault="00BF792F"/>
    <w:p w14:paraId="7B77AF64" w14:textId="77777777" w:rsidR="00BF792F" w:rsidRDefault="00BF792F"/>
    <w:p w14:paraId="39909394" w14:textId="77777777" w:rsidR="00BF792F" w:rsidRDefault="00BF792F"/>
    <w:p w14:paraId="7A7A5F2B" w14:textId="77777777" w:rsidR="00BF792F" w:rsidRDefault="00BF792F"/>
    <w:p w14:paraId="43A1DC9F" w14:textId="77777777" w:rsidR="00BF792F" w:rsidRDefault="00BF792F"/>
    <w:p w14:paraId="33999E19" w14:textId="77777777" w:rsidR="00BF792F" w:rsidRDefault="00BF792F"/>
    <w:p w14:paraId="2752F2DC" w14:textId="77777777" w:rsidR="00BF792F" w:rsidRDefault="00BF792F"/>
    <w:p w14:paraId="343BAA3B" w14:textId="00BBE358" w:rsidR="00BF792F" w:rsidRDefault="00B1615E">
      <w:r>
        <w:rPr>
          <w:noProof/>
        </w:rPr>
        <mc:AlternateContent>
          <mc:Choice Requires="wps">
            <w:drawing>
              <wp:anchor distT="0" distB="0" distL="114300" distR="114300" simplePos="0" relativeHeight="251656192" behindDoc="0" locked="0" layoutInCell="1" allowOverlap="1" wp14:anchorId="032007E9" wp14:editId="697676E3">
                <wp:simplePos x="0" y="0"/>
                <wp:positionH relativeFrom="column">
                  <wp:posOffset>876300</wp:posOffset>
                </wp:positionH>
                <wp:positionV relativeFrom="paragraph">
                  <wp:posOffset>87630</wp:posOffset>
                </wp:positionV>
                <wp:extent cx="4810125" cy="3898900"/>
                <wp:effectExtent l="0" t="1905" r="0" b="4445"/>
                <wp:wrapNone/>
                <wp:docPr id="5804271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89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15FD5" w14:textId="1A863CAB" w:rsidR="00BF792F" w:rsidRPr="0076673E" w:rsidRDefault="00BF792F">
                            <w:pPr>
                              <w:rPr>
                                <w:sz w:val="40"/>
                                <w:lang w:val="zh-CN"/>
                              </w:rPr>
                            </w:pPr>
                            <w:r w:rsidRPr="0076673E">
                              <w:rPr>
                                <w:rFonts w:hint="eastAsia"/>
                                <w:sz w:val="40"/>
                                <w:lang w:val="zh-CN"/>
                              </w:rPr>
                              <w:t>班</w:t>
                            </w:r>
                            <w:r w:rsidRPr="0076673E">
                              <w:rPr>
                                <w:rFonts w:hint="eastAsia"/>
                                <w:sz w:val="40"/>
                              </w:rPr>
                              <w:t xml:space="preserve">    </w:t>
                            </w:r>
                            <w:r w:rsidRPr="0076673E">
                              <w:rPr>
                                <w:rFonts w:hint="eastAsia"/>
                                <w:sz w:val="40"/>
                                <w:lang w:val="zh-CN"/>
                              </w:rPr>
                              <w:t>级：</w:t>
                            </w:r>
                            <w:r w:rsidR="00135EE2">
                              <w:rPr>
                                <w:rFonts w:hint="eastAsia"/>
                                <w:sz w:val="40"/>
                                <w:lang w:val="zh-CN"/>
                              </w:rPr>
                              <w:t>物联网工程</w:t>
                            </w:r>
                            <w:r w:rsidR="00135EE2">
                              <w:rPr>
                                <w:rFonts w:hint="eastAsia"/>
                                <w:sz w:val="40"/>
                                <w:lang w:val="zh-CN"/>
                              </w:rPr>
                              <w:t>2</w:t>
                            </w:r>
                            <w:r w:rsidR="00135EE2">
                              <w:rPr>
                                <w:sz w:val="40"/>
                                <w:lang w:val="zh-CN"/>
                              </w:rPr>
                              <w:t>2-2</w:t>
                            </w:r>
                            <w:r w:rsidRPr="0076673E">
                              <w:rPr>
                                <w:rFonts w:hint="eastAsia"/>
                                <w:sz w:val="40"/>
                              </w:rPr>
                              <w:t>班</w:t>
                            </w:r>
                          </w:p>
                          <w:p w14:paraId="48E6181D" w14:textId="77777777" w:rsidR="00BF792F" w:rsidRPr="0076673E" w:rsidRDefault="00BF792F">
                            <w:pPr>
                              <w:rPr>
                                <w:sz w:val="40"/>
                                <w:lang w:val="zh-CN"/>
                              </w:rPr>
                            </w:pPr>
                            <w:r w:rsidRPr="0076673E">
                              <w:rPr>
                                <w:rFonts w:hint="eastAsia"/>
                                <w:sz w:val="40"/>
                                <w:lang w:val="zh-CN"/>
                              </w:rPr>
                              <w:t>组</w:t>
                            </w:r>
                            <w:r w:rsidRPr="0076673E">
                              <w:rPr>
                                <w:rFonts w:hint="eastAsia"/>
                                <w:sz w:val="40"/>
                              </w:rPr>
                              <w:t xml:space="preserve">    </w:t>
                            </w:r>
                            <w:r w:rsidRPr="0076673E">
                              <w:rPr>
                                <w:rFonts w:hint="eastAsia"/>
                                <w:sz w:val="40"/>
                                <w:lang w:val="zh-CN"/>
                              </w:rPr>
                              <w:t>长：</w:t>
                            </w:r>
                            <w:r w:rsidRPr="0076673E">
                              <w:rPr>
                                <w:rFonts w:hint="eastAsia"/>
                                <w:sz w:val="40"/>
                              </w:rPr>
                              <w:t>20</w:t>
                            </w:r>
                            <w:r w:rsidR="007176A8">
                              <w:rPr>
                                <w:rFonts w:hint="eastAsia"/>
                                <w:sz w:val="40"/>
                              </w:rPr>
                              <w:t>22</w:t>
                            </w:r>
                            <w:r w:rsidRPr="0076673E">
                              <w:rPr>
                                <w:rFonts w:hint="eastAsia"/>
                                <w:sz w:val="40"/>
                              </w:rPr>
                              <w:t>2419</w:t>
                            </w:r>
                            <w:r w:rsidR="00975F5C" w:rsidRPr="0076673E">
                              <w:rPr>
                                <w:rFonts w:hint="eastAsia"/>
                                <w:sz w:val="40"/>
                              </w:rPr>
                              <w:t xml:space="preserve"> </w:t>
                            </w:r>
                            <w:r w:rsidR="00975F5C" w:rsidRPr="0076673E">
                              <w:rPr>
                                <w:rFonts w:hint="eastAsia"/>
                                <w:sz w:val="40"/>
                                <w:lang w:val="zh-CN"/>
                              </w:rPr>
                              <w:t>XXX</w:t>
                            </w:r>
                          </w:p>
                          <w:p w14:paraId="3E37F10B" w14:textId="77777777" w:rsidR="00BF792F" w:rsidRPr="0076673E" w:rsidRDefault="00BF792F">
                            <w:pPr>
                              <w:rPr>
                                <w:sz w:val="40"/>
                                <w:lang w:val="zh-CN"/>
                              </w:rPr>
                            </w:pPr>
                            <w:r w:rsidRPr="0076673E">
                              <w:rPr>
                                <w:rFonts w:hint="eastAsia"/>
                                <w:sz w:val="40"/>
                                <w:lang w:val="zh-CN"/>
                              </w:rPr>
                              <w:t>组</w:t>
                            </w:r>
                            <w:r w:rsidRPr="0076673E">
                              <w:rPr>
                                <w:rFonts w:hint="eastAsia"/>
                                <w:sz w:val="40"/>
                              </w:rPr>
                              <w:t xml:space="preserve">    </w:t>
                            </w:r>
                            <w:r w:rsidRPr="0076673E">
                              <w:rPr>
                                <w:rFonts w:hint="eastAsia"/>
                                <w:sz w:val="40"/>
                                <w:lang w:val="zh-CN"/>
                              </w:rPr>
                              <w:t>员：</w:t>
                            </w:r>
                            <w:r w:rsidRPr="0076673E">
                              <w:rPr>
                                <w:rFonts w:hint="eastAsia"/>
                                <w:sz w:val="40"/>
                              </w:rPr>
                              <w:t>20</w:t>
                            </w:r>
                            <w:r w:rsidR="007176A8">
                              <w:rPr>
                                <w:rFonts w:hint="eastAsia"/>
                                <w:sz w:val="40"/>
                              </w:rPr>
                              <w:t>22</w:t>
                            </w:r>
                            <w:r w:rsidRPr="0076673E">
                              <w:rPr>
                                <w:rFonts w:hint="eastAsia"/>
                                <w:sz w:val="40"/>
                              </w:rPr>
                              <w:t>2421</w:t>
                            </w:r>
                            <w:r w:rsidR="00975F5C" w:rsidRPr="0076673E">
                              <w:rPr>
                                <w:rFonts w:hint="eastAsia"/>
                                <w:sz w:val="40"/>
                              </w:rPr>
                              <w:t xml:space="preserve"> </w:t>
                            </w:r>
                            <w:r w:rsidR="00975F5C" w:rsidRPr="0076673E">
                              <w:rPr>
                                <w:rFonts w:hint="eastAsia"/>
                                <w:sz w:val="40"/>
                                <w:lang w:val="zh-CN"/>
                              </w:rPr>
                              <w:t>XXX</w:t>
                            </w:r>
                          </w:p>
                          <w:p w14:paraId="03270B0A" w14:textId="77777777" w:rsidR="00BF792F" w:rsidRPr="0076673E" w:rsidRDefault="00BF792F">
                            <w:pPr>
                              <w:rPr>
                                <w:sz w:val="40"/>
                              </w:rPr>
                            </w:pPr>
                            <w:r w:rsidRPr="0076673E">
                              <w:rPr>
                                <w:rFonts w:hint="eastAsia"/>
                                <w:sz w:val="40"/>
                              </w:rPr>
                              <w:t xml:space="preserve">          20</w:t>
                            </w:r>
                            <w:r w:rsidR="007176A8">
                              <w:rPr>
                                <w:rFonts w:hint="eastAsia"/>
                                <w:sz w:val="40"/>
                              </w:rPr>
                              <w:t>22</w:t>
                            </w:r>
                            <w:r w:rsidRPr="0076673E">
                              <w:rPr>
                                <w:rFonts w:hint="eastAsia"/>
                                <w:sz w:val="40"/>
                              </w:rPr>
                              <w:t>2424</w:t>
                            </w:r>
                            <w:r w:rsidR="00975F5C" w:rsidRPr="0076673E">
                              <w:rPr>
                                <w:rFonts w:hint="eastAsia"/>
                                <w:sz w:val="40"/>
                              </w:rPr>
                              <w:t xml:space="preserve"> XXX</w:t>
                            </w:r>
                          </w:p>
                          <w:p w14:paraId="0BDF4285" w14:textId="77777777" w:rsidR="00BF792F" w:rsidRPr="0076673E" w:rsidRDefault="00BF792F">
                            <w:pPr>
                              <w:rPr>
                                <w:sz w:val="40"/>
                              </w:rPr>
                            </w:pPr>
                            <w:r w:rsidRPr="0076673E">
                              <w:rPr>
                                <w:rFonts w:hint="eastAsia"/>
                                <w:sz w:val="40"/>
                              </w:rPr>
                              <w:t xml:space="preserve">          20</w:t>
                            </w:r>
                            <w:r w:rsidR="007176A8">
                              <w:rPr>
                                <w:rFonts w:hint="eastAsia"/>
                                <w:sz w:val="40"/>
                              </w:rPr>
                              <w:t>22</w:t>
                            </w:r>
                            <w:r w:rsidRPr="0076673E">
                              <w:rPr>
                                <w:rFonts w:hint="eastAsia"/>
                                <w:sz w:val="40"/>
                              </w:rPr>
                              <w:t>2427</w:t>
                            </w:r>
                            <w:r w:rsidR="00975F5C" w:rsidRPr="0076673E">
                              <w:rPr>
                                <w:rFonts w:hint="eastAsia"/>
                                <w:sz w:val="40"/>
                              </w:rPr>
                              <w:t xml:space="preserve"> XXX</w:t>
                            </w:r>
                          </w:p>
                          <w:p w14:paraId="0F07B187" w14:textId="77777777" w:rsidR="00BF792F" w:rsidRDefault="00BF792F">
                            <w:pPr>
                              <w:rPr>
                                <w:color w:val="800080"/>
                                <w:sz w:val="40"/>
                              </w:rPr>
                            </w:pPr>
                          </w:p>
                          <w:p w14:paraId="35323DE8" w14:textId="77777777" w:rsidR="00BF792F" w:rsidRDefault="00BF792F">
                            <w:pPr>
                              <w:rPr>
                                <w:color w:val="800080"/>
                                <w:sz w:val="40"/>
                              </w:rPr>
                            </w:pPr>
                          </w:p>
                          <w:p w14:paraId="637DCEE0" w14:textId="77777777" w:rsidR="00BF792F" w:rsidRDefault="00BF792F">
                            <w:pPr>
                              <w:rPr>
                                <w:color w:val="800080"/>
                                <w:sz w:val="40"/>
                              </w:rPr>
                            </w:pPr>
                          </w:p>
                          <w:p w14:paraId="6C76448C" w14:textId="77777777" w:rsidR="00BF792F" w:rsidRDefault="00BF792F">
                            <w:pPr>
                              <w:rPr>
                                <w:color w:val="800080"/>
                                <w:sz w:val="40"/>
                              </w:rPr>
                            </w:pPr>
                          </w:p>
                          <w:p w14:paraId="103096DD" w14:textId="77777777" w:rsidR="00BF792F" w:rsidRDefault="00BF792F">
                            <w:pPr>
                              <w:rPr>
                                <w:color w:val="800080"/>
                                <w:sz w:val="40"/>
                              </w:rPr>
                            </w:pPr>
                          </w:p>
                          <w:p w14:paraId="33185442" w14:textId="77777777" w:rsidR="00BF792F" w:rsidRDefault="00BF792F">
                            <w:pPr>
                              <w:rPr>
                                <w:color w:val="800080"/>
                                <w:sz w:val="40"/>
                              </w:rPr>
                            </w:pPr>
                          </w:p>
                          <w:p w14:paraId="476535C1" w14:textId="77777777" w:rsidR="00BF792F" w:rsidRDefault="00BF792F">
                            <w:pPr>
                              <w:rPr>
                                <w:color w:val="800080"/>
                                <w:sz w:val="40"/>
                              </w:rPr>
                            </w:pPr>
                          </w:p>
                          <w:p w14:paraId="10CBF56C" w14:textId="77777777" w:rsidR="00BF792F" w:rsidRDefault="00BF792F">
                            <w:pPr>
                              <w:rPr>
                                <w:color w:val="800080"/>
                                <w:sz w:val="40"/>
                              </w:rPr>
                            </w:pPr>
                          </w:p>
                          <w:p w14:paraId="7B92EE92" w14:textId="77777777" w:rsidR="00BF792F" w:rsidRDefault="00BF792F">
                            <w:pPr>
                              <w:rPr>
                                <w:color w:val="800080"/>
                                <w:sz w:val="40"/>
                              </w:rPr>
                            </w:pPr>
                          </w:p>
                          <w:p w14:paraId="4ED75C09" w14:textId="77777777" w:rsidR="00BF792F" w:rsidRDefault="00BF792F">
                            <w:pPr>
                              <w:rPr>
                                <w:color w:val="800080"/>
                                <w:sz w:val="40"/>
                              </w:rPr>
                            </w:pPr>
                          </w:p>
                          <w:p w14:paraId="36F2AEFF" w14:textId="77777777" w:rsidR="00BF792F" w:rsidRDefault="00BF792F">
                            <w:pPr>
                              <w:rPr>
                                <w:color w:val="800080"/>
                                <w:sz w:val="40"/>
                              </w:rPr>
                            </w:pPr>
                          </w:p>
                          <w:p w14:paraId="17302B6E" w14:textId="77777777" w:rsidR="00BF792F" w:rsidRDefault="00BF792F">
                            <w:pPr>
                              <w:rPr>
                                <w:color w:val="800080"/>
                                <w:sz w:val="40"/>
                              </w:rPr>
                            </w:pPr>
                            <w:r>
                              <w:rPr>
                                <w:rFonts w:hint="eastAsia"/>
                                <w:color w:val="800080"/>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007E9" id="Text Box 5" o:spid="_x0000_s1028" type="#_x0000_t202" style="position:absolute;left:0;text-align:left;margin-left:69pt;margin-top:6.9pt;width:378.75pt;height:30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" filled="f" stroked="f">
                <v:textbox>
                  <w:txbxContent>
                    <w:p w14:paraId="0BA15FD5" w14:textId="1A863CAB" w:rsidR="00BF792F" w:rsidRPr="0076673E" w:rsidRDefault="00BF792F">
                      <w:pPr>
                        <w:rPr>
                          <w:sz w:val="40"/>
                          <w:lang w:val="zh-CN"/>
                        </w:rPr>
                      </w:pPr>
                      <w:r w:rsidRPr="0076673E">
                        <w:rPr>
                          <w:rFonts w:hint="eastAsia"/>
                          <w:sz w:val="40"/>
                          <w:lang w:val="zh-CN"/>
                        </w:rPr>
                        <w:t>班</w:t>
                      </w:r>
                      <w:r w:rsidRPr="0076673E">
                        <w:rPr>
                          <w:rFonts w:hint="eastAsia"/>
                          <w:sz w:val="40"/>
                        </w:rPr>
                        <w:t xml:space="preserve">    </w:t>
                      </w:r>
                      <w:r w:rsidRPr="0076673E">
                        <w:rPr>
                          <w:rFonts w:hint="eastAsia"/>
                          <w:sz w:val="40"/>
                          <w:lang w:val="zh-CN"/>
                        </w:rPr>
                        <w:t>级：</w:t>
                      </w:r>
                      <w:r w:rsidR="00135EE2">
                        <w:rPr>
                          <w:rFonts w:hint="eastAsia"/>
                          <w:sz w:val="40"/>
                          <w:lang w:val="zh-CN"/>
                        </w:rPr>
                        <w:t>物联网工程</w:t>
                      </w:r>
                      <w:r w:rsidR="00135EE2">
                        <w:rPr>
                          <w:rFonts w:hint="eastAsia"/>
                          <w:sz w:val="40"/>
                          <w:lang w:val="zh-CN"/>
                        </w:rPr>
                        <w:t>2</w:t>
                      </w:r>
                      <w:r w:rsidR="00135EE2">
                        <w:rPr>
                          <w:sz w:val="40"/>
                          <w:lang w:val="zh-CN"/>
                        </w:rPr>
                        <w:t>2-2</w:t>
                      </w:r>
                      <w:r w:rsidRPr="0076673E">
                        <w:rPr>
                          <w:rFonts w:hint="eastAsia"/>
                          <w:sz w:val="40"/>
                        </w:rPr>
                        <w:t>班</w:t>
                      </w:r>
                    </w:p>
                    <w:p w14:paraId="48E6181D" w14:textId="77777777" w:rsidR="00BF792F" w:rsidRPr="0076673E" w:rsidRDefault="00BF792F">
                      <w:pPr>
                        <w:rPr>
                          <w:sz w:val="40"/>
                          <w:lang w:val="zh-CN"/>
                        </w:rPr>
                      </w:pPr>
                      <w:r w:rsidRPr="0076673E">
                        <w:rPr>
                          <w:rFonts w:hint="eastAsia"/>
                          <w:sz w:val="40"/>
                          <w:lang w:val="zh-CN"/>
                        </w:rPr>
                        <w:t>组</w:t>
                      </w:r>
                      <w:r w:rsidRPr="0076673E">
                        <w:rPr>
                          <w:rFonts w:hint="eastAsia"/>
                          <w:sz w:val="40"/>
                        </w:rPr>
                        <w:t xml:space="preserve">    </w:t>
                      </w:r>
                      <w:r w:rsidRPr="0076673E">
                        <w:rPr>
                          <w:rFonts w:hint="eastAsia"/>
                          <w:sz w:val="40"/>
                          <w:lang w:val="zh-CN"/>
                        </w:rPr>
                        <w:t>长：</w:t>
                      </w:r>
                      <w:r w:rsidRPr="0076673E">
                        <w:rPr>
                          <w:rFonts w:hint="eastAsia"/>
                          <w:sz w:val="40"/>
                        </w:rPr>
                        <w:t>20</w:t>
                      </w:r>
                      <w:r w:rsidR="007176A8">
                        <w:rPr>
                          <w:rFonts w:hint="eastAsia"/>
                          <w:sz w:val="40"/>
                        </w:rPr>
                        <w:t>22</w:t>
                      </w:r>
                      <w:r w:rsidRPr="0076673E">
                        <w:rPr>
                          <w:rFonts w:hint="eastAsia"/>
                          <w:sz w:val="40"/>
                        </w:rPr>
                        <w:t>2419</w:t>
                      </w:r>
                      <w:r w:rsidR="00975F5C" w:rsidRPr="0076673E">
                        <w:rPr>
                          <w:rFonts w:hint="eastAsia"/>
                          <w:sz w:val="40"/>
                        </w:rPr>
                        <w:t xml:space="preserve"> </w:t>
                      </w:r>
                      <w:r w:rsidR="00975F5C" w:rsidRPr="0076673E">
                        <w:rPr>
                          <w:rFonts w:hint="eastAsia"/>
                          <w:sz w:val="40"/>
                          <w:lang w:val="zh-CN"/>
                        </w:rPr>
                        <w:t>XXX</w:t>
                      </w:r>
                    </w:p>
                    <w:p w14:paraId="3E37F10B" w14:textId="77777777" w:rsidR="00BF792F" w:rsidRPr="0076673E" w:rsidRDefault="00BF792F">
                      <w:pPr>
                        <w:rPr>
                          <w:sz w:val="40"/>
                          <w:lang w:val="zh-CN"/>
                        </w:rPr>
                      </w:pPr>
                      <w:r w:rsidRPr="0076673E">
                        <w:rPr>
                          <w:rFonts w:hint="eastAsia"/>
                          <w:sz w:val="40"/>
                          <w:lang w:val="zh-CN"/>
                        </w:rPr>
                        <w:t>组</w:t>
                      </w:r>
                      <w:r w:rsidRPr="0076673E">
                        <w:rPr>
                          <w:rFonts w:hint="eastAsia"/>
                          <w:sz w:val="40"/>
                        </w:rPr>
                        <w:t xml:space="preserve">    </w:t>
                      </w:r>
                      <w:r w:rsidRPr="0076673E">
                        <w:rPr>
                          <w:rFonts w:hint="eastAsia"/>
                          <w:sz w:val="40"/>
                          <w:lang w:val="zh-CN"/>
                        </w:rPr>
                        <w:t>员：</w:t>
                      </w:r>
                      <w:r w:rsidRPr="0076673E">
                        <w:rPr>
                          <w:rFonts w:hint="eastAsia"/>
                          <w:sz w:val="40"/>
                        </w:rPr>
                        <w:t>20</w:t>
                      </w:r>
                      <w:r w:rsidR="007176A8">
                        <w:rPr>
                          <w:rFonts w:hint="eastAsia"/>
                          <w:sz w:val="40"/>
                        </w:rPr>
                        <w:t>22</w:t>
                      </w:r>
                      <w:r w:rsidRPr="0076673E">
                        <w:rPr>
                          <w:rFonts w:hint="eastAsia"/>
                          <w:sz w:val="40"/>
                        </w:rPr>
                        <w:t>2421</w:t>
                      </w:r>
                      <w:r w:rsidR="00975F5C" w:rsidRPr="0076673E">
                        <w:rPr>
                          <w:rFonts w:hint="eastAsia"/>
                          <w:sz w:val="40"/>
                        </w:rPr>
                        <w:t xml:space="preserve"> </w:t>
                      </w:r>
                      <w:r w:rsidR="00975F5C" w:rsidRPr="0076673E">
                        <w:rPr>
                          <w:rFonts w:hint="eastAsia"/>
                          <w:sz w:val="40"/>
                          <w:lang w:val="zh-CN"/>
                        </w:rPr>
                        <w:t>XXX</w:t>
                      </w:r>
                    </w:p>
                    <w:p w14:paraId="03270B0A" w14:textId="77777777" w:rsidR="00BF792F" w:rsidRPr="0076673E" w:rsidRDefault="00BF792F">
                      <w:pPr>
                        <w:rPr>
                          <w:sz w:val="40"/>
                        </w:rPr>
                      </w:pPr>
                      <w:r w:rsidRPr="0076673E">
                        <w:rPr>
                          <w:rFonts w:hint="eastAsia"/>
                          <w:sz w:val="40"/>
                        </w:rPr>
                        <w:t xml:space="preserve">          20</w:t>
                      </w:r>
                      <w:r w:rsidR="007176A8">
                        <w:rPr>
                          <w:rFonts w:hint="eastAsia"/>
                          <w:sz w:val="40"/>
                        </w:rPr>
                        <w:t>22</w:t>
                      </w:r>
                      <w:r w:rsidRPr="0076673E">
                        <w:rPr>
                          <w:rFonts w:hint="eastAsia"/>
                          <w:sz w:val="40"/>
                        </w:rPr>
                        <w:t>2424</w:t>
                      </w:r>
                      <w:r w:rsidR="00975F5C" w:rsidRPr="0076673E">
                        <w:rPr>
                          <w:rFonts w:hint="eastAsia"/>
                          <w:sz w:val="40"/>
                        </w:rPr>
                        <w:t xml:space="preserve"> XXX</w:t>
                      </w:r>
                    </w:p>
                    <w:p w14:paraId="0BDF4285" w14:textId="77777777" w:rsidR="00BF792F" w:rsidRPr="0076673E" w:rsidRDefault="00BF792F">
                      <w:pPr>
                        <w:rPr>
                          <w:sz w:val="40"/>
                        </w:rPr>
                      </w:pPr>
                      <w:r w:rsidRPr="0076673E">
                        <w:rPr>
                          <w:rFonts w:hint="eastAsia"/>
                          <w:sz w:val="40"/>
                        </w:rPr>
                        <w:t xml:space="preserve">          20</w:t>
                      </w:r>
                      <w:r w:rsidR="007176A8">
                        <w:rPr>
                          <w:rFonts w:hint="eastAsia"/>
                          <w:sz w:val="40"/>
                        </w:rPr>
                        <w:t>22</w:t>
                      </w:r>
                      <w:r w:rsidRPr="0076673E">
                        <w:rPr>
                          <w:rFonts w:hint="eastAsia"/>
                          <w:sz w:val="40"/>
                        </w:rPr>
                        <w:t>2427</w:t>
                      </w:r>
                      <w:r w:rsidR="00975F5C" w:rsidRPr="0076673E">
                        <w:rPr>
                          <w:rFonts w:hint="eastAsia"/>
                          <w:sz w:val="40"/>
                        </w:rPr>
                        <w:t xml:space="preserve"> XXX</w:t>
                      </w:r>
                    </w:p>
                    <w:p w14:paraId="0F07B187" w14:textId="77777777" w:rsidR="00BF792F" w:rsidRDefault="00BF792F">
                      <w:pPr>
                        <w:rPr>
                          <w:color w:val="800080"/>
                          <w:sz w:val="40"/>
                        </w:rPr>
                      </w:pPr>
                    </w:p>
                    <w:p w14:paraId="35323DE8" w14:textId="77777777" w:rsidR="00BF792F" w:rsidRDefault="00BF792F">
                      <w:pPr>
                        <w:rPr>
                          <w:color w:val="800080"/>
                          <w:sz w:val="40"/>
                        </w:rPr>
                      </w:pPr>
                    </w:p>
                    <w:p w14:paraId="637DCEE0" w14:textId="77777777" w:rsidR="00BF792F" w:rsidRDefault="00BF792F">
                      <w:pPr>
                        <w:rPr>
                          <w:color w:val="800080"/>
                          <w:sz w:val="40"/>
                        </w:rPr>
                      </w:pPr>
                    </w:p>
                    <w:p w14:paraId="6C76448C" w14:textId="77777777" w:rsidR="00BF792F" w:rsidRDefault="00BF792F">
                      <w:pPr>
                        <w:rPr>
                          <w:color w:val="800080"/>
                          <w:sz w:val="40"/>
                        </w:rPr>
                      </w:pPr>
                    </w:p>
                    <w:p w14:paraId="103096DD" w14:textId="77777777" w:rsidR="00BF792F" w:rsidRDefault="00BF792F">
                      <w:pPr>
                        <w:rPr>
                          <w:color w:val="800080"/>
                          <w:sz w:val="40"/>
                        </w:rPr>
                      </w:pPr>
                    </w:p>
                    <w:p w14:paraId="33185442" w14:textId="77777777" w:rsidR="00BF792F" w:rsidRDefault="00BF792F">
                      <w:pPr>
                        <w:rPr>
                          <w:color w:val="800080"/>
                          <w:sz w:val="40"/>
                        </w:rPr>
                      </w:pPr>
                    </w:p>
                    <w:p w14:paraId="476535C1" w14:textId="77777777" w:rsidR="00BF792F" w:rsidRDefault="00BF792F">
                      <w:pPr>
                        <w:rPr>
                          <w:color w:val="800080"/>
                          <w:sz w:val="40"/>
                        </w:rPr>
                      </w:pPr>
                    </w:p>
                    <w:p w14:paraId="10CBF56C" w14:textId="77777777" w:rsidR="00BF792F" w:rsidRDefault="00BF792F">
                      <w:pPr>
                        <w:rPr>
                          <w:color w:val="800080"/>
                          <w:sz w:val="40"/>
                        </w:rPr>
                      </w:pPr>
                    </w:p>
                    <w:p w14:paraId="7B92EE92" w14:textId="77777777" w:rsidR="00BF792F" w:rsidRDefault="00BF792F">
                      <w:pPr>
                        <w:rPr>
                          <w:color w:val="800080"/>
                          <w:sz w:val="40"/>
                        </w:rPr>
                      </w:pPr>
                    </w:p>
                    <w:p w14:paraId="4ED75C09" w14:textId="77777777" w:rsidR="00BF792F" w:rsidRDefault="00BF792F">
                      <w:pPr>
                        <w:rPr>
                          <w:color w:val="800080"/>
                          <w:sz w:val="40"/>
                        </w:rPr>
                      </w:pPr>
                    </w:p>
                    <w:p w14:paraId="36F2AEFF" w14:textId="77777777" w:rsidR="00BF792F" w:rsidRDefault="00BF792F">
                      <w:pPr>
                        <w:rPr>
                          <w:color w:val="800080"/>
                          <w:sz w:val="40"/>
                        </w:rPr>
                      </w:pPr>
                    </w:p>
                    <w:p w14:paraId="17302B6E" w14:textId="77777777" w:rsidR="00BF792F" w:rsidRDefault="00BF792F">
                      <w:pPr>
                        <w:rPr>
                          <w:color w:val="800080"/>
                          <w:sz w:val="40"/>
                        </w:rPr>
                      </w:pPr>
                      <w:r>
                        <w:rPr>
                          <w:rFonts w:hint="eastAsia"/>
                          <w:color w:val="800080"/>
                          <w:sz w:val="40"/>
                        </w:rPr>
                        <w:t xml:space="preserve"> </w:t>
                      </w:r>
                    </w:p>
                  </w:txbxContent>
                </v:textbox>
              </v:shape>
            </w:pict>
          </mc:Fallback>
        </mc:AlternateContent>
      </w:r>
    </w:p>
    <w:p w14:paraId="6FFE57C5" w14:textId="77777777" w:rsidR="00BF792F" w:rsidRDefault="00BF792F"/>
    <w:p w14:paraId="0B7A2591" w14:textId="77777777" w:rsidR="00BF792F" w:rsidRDefault="00BF792F"/>
    <w:p w14:paraId="67FFEF09" w14:textId="77777777" w:rsidR="00BF792F" w:rsidRDefault="00BF792F"/>
    <w:p w14:paraId="6082116C" w14:textId="77777777" w:rsidR="00BF792F" w:rsidRDefault="00BF792F"/>
    <w:p w14:paraId="78E33E50" w14:textId="77777777" w:rsidR="00BF792F" w:rsidRDefault="00BF792F"/>
    <w:p w14:paraId="40DA7A59" w14:textId="77777777" w:rsidR="00BF792F" w:rsidRDefault="00BF792F"/>
    <w:p w14:paraId="189488C4" w14:textId="77777777" w:rsidR="00BF792F" w:rsidRDefault="00BF792F"/>
    <w:p w14:paraId="154F9847" w14:textId="77777777" w:rsidR="00BF792F" w:rsidRDefault="00BF792F"/>
    <w:p w14:paraId="2991A3CD" w14:textId="77777777" w:rsidR="00BF792F" w:rsidRDefault="00BF792F"/>
    <w:p w14:paraId="5345B84D" w14:textId="77777777" w:rsidR="00BF792F" w:rsidRDefault="00BF792F"/>
    <w:p w14:paraId="34BC5118" w14:textId="77777777" w:rsidR="00BF792F" w:rsidRDefault="00BF792F"/>
    <w:p w14:paraId="377FC782" w14:textId="77777777" w:rsidR="00BF792F" w:rsidRDefault="00BF792F"/>
    <w:p w14:paraId="3C158C23" w14:textId="77777777" w:rsidR="00BF792F" w:rsidRDefault="00BF792F"/>
    <w:p w14:paraId="21ADE040" w14:textId="2D87879E" w:rsidR="006F26C7" w:rsidRDefault="006F26C7" w:rsidP="006F26C7">
      <w:pPr>
        <w:rPr>
          <w:rFonts w:ascii="Arial" w:hAnsi="Arial" w:cs="Arial"/>
          <w:b/>
          <w:color w:val="000000"/>
          <w:sz w:val="32"/>
          <w:szCs w:val="21"/>
          <w:shd w:val="clear" w:color="auto" w:fill="FFFFFF"/>
        </w:rPr>
      </w:pPr>
      <w:r>
        <w:rPr>
          <w:rFonts w:ascii="Arial" w:hAnsi="Arial" w:cs="Arial" w:hint="eastAsia"/>
          <w:b/>
          <w:color w:val="000000"/>
          <w:sz w:val="32"/>
          <w:szCs w:val="21"/>
          <w:shd w:val="clear" w:color="auto" w:fill="FFFFFF"/>
        </w:rPr>
        <w:lastRenderedPageBreak/>
        <w:t>题目</w:t>
      </w:r>
      <w:r>
        <w:rPr>
          <w:rFonts w:ascii="Arial" w:hAnsi="Arial" w:cs="Arial" w:hint="eastAsia"/>
          <w:b/>
          <w:color w:val="000000"/>
          <w:sz w:val="32"/>
          <w:szCs w:val="21"/>
          <w:shd w:val="clear" w:color="auto" w:fill="FFFFFF"/>
        </w:rPr>
        <w:t>A</w:t>
      </w:r>
      <w:r>
        <w:rPr>
          <w:rFonts w:hint="eastAsia"/>
        </w:rPr>
        <w:t xml:space="preserve"> </w:t>
      </w:r>
      <w:r w:rsidR="00A66F9B">
        <w:rPr>
          <w:rFonts w:ascii="Arial" w:hAnsi="Arial" w:cs="Arial" w:hint="eastAsia"/>
          <w:b/>
          <w:color w:val="000000"/>
          <w:sz w:val="32"/>
          <w:szCs w:val="21"/>
          <w:shd w:val="clear" w:color="auto" w:fill="FFFFFF"/>
        </w:rPr>
        <w:t>植被保护</w:t>
      </w:r>
    </w:p>
    <w:p w14:paraId="51FECB69" w14:textId="6381B6B1" w:rsidR="00BC2216" w:rsidRPr="00BC2216" w:rsidRDefault="00BC2216" w:rsidP="006F26C7">
      <w:pPr>
        <w:rPr>
          <w:rFonts w:ascii="宋体" w:hAnsi="宋体" w:cs="Arial"/>
          <w:bCs/>
          <w:color w:val="000000"/>
          <w:sz w:val="30"/>
          <w:szCs w:val="30"/>
          <w:shd w:val="clear" w:color="auto" w:fill="FFFFFF"/>
        </w:rPr>
      </w:pPr>
      <w:r w:rsidRPr="00BC2216">
        <w:rPr>
          <w:rFonts w:ascii="宋体" w:hAnsi="宋体" w:cs="Arial" w:hint="eastAsia"/>
          <w:bCs/>
          <w:color w:val="000000"/>
          <w:sz w:val="30"/>
          <w:szCs w:val="30"/>
          <w:shd w:val="clear" w:color="auto" w:fill="FFFFFF"/>
        </w:rPr>
        <w:t>题面:</w:t>
      </w:r>
    </w:p>
    <w:p w14:paraId="49C4259E" w14:textId="77777777" w:rsidR="00BC2216" w:rsidRPr="00BC2216" w:rsidRDefault="00BC2216" w:rsidP="00BC2216">
      <w:pPr>
        <w:ind w:firstLine="480"/>
        <w:rPr>
          <w:szCs w:val="21"/>
        </w:rPr>
      </w:pPr>
      <w:r w:rsidRPr="004C728A">
        <w:rPr>
          <w:rFonts w:hint="eastAsia"/>
          <w:szCs w:val="21"/>
        </w:rPr>
        <w:t>植被覆盖是地球上生命存在和繁荣的基础之一。它在生态系统中扮演着</w:t>
      </w:r>
      <w:r w:rsidRPr="004C728A">
        <w:rPr>
          <w:rFonts w:hint="eastAsia"/>
          <w:szCs w:val="21"/>
        </w:rPr>
        <w:t xml:space="preserve"> </w:t>
      </w:r>
      <w:r w:rsidRPr="004C728A">
        <w:rPr>
          <w:rFonts w:hint="eastAsia"/>
          <w:szCs w:val="21"/>
        </w:rPr>
        <w:t>重要的角色，对环境的健康和可持续性具有深远影响。植被覆盖对维持生物</w:t>
      </w:r>
      <w:r w:rsidRPr="004C728A">
        <w:rPr>
          <w:rFonts w:hint="eastAsia"/>
          <w:szCs w:val="21"/>
        </w:rPr>
        <w:t xml:space="preserve"> </w:t>
      </w:r>
      <w:r w:rsidRPr="004C728A">
        <w:rPr>
          <w:rFonts w:hint="eastAsia"/>
          <w:szCs w:val="21"/>
        </w:rPr>
        <w:t>多样性至关重要。植物为各种动物提供栖息地和食物源。植物的多样性直接</w:t>
      </w:r>
      <w:r w:rsidRPr="004C728A">
        <w:rPr>
          <w:rFonts w:hint="eastAsia"/>
          <w:szCs w:val="21"/>
        </w:rPr>
        <w:t xml:space="preserve"> </w:t>
      </w:r>
      <w:r w:rsidRPr="004C728A">
        <w:rPr>
          <w:rFonts w:hint="eastAsia"/>
          <w:szCs w:val="21"/>
        </w:rPr>
        <w:t>关系到其他生物的多样性。保护植被覆盖有助于维持生态平衡，保护珍稀和</w:t>
      </w:r>
      <w:r w:rsidRPr="004C728A">
        <w:rPr>
          <w:rFonts w:hint="eastAsia"/>
          <w:szCs w:val="21"/>
        </w:rPr>
        <w:t xml:space="preserve"> </w:t>
      </w:r>
      <w:r w:rsidRPr="004C728A">
        <w:rPr>
          <w:rFonts w:hint="eastAsia"/>
          <w:szCs w:val="21"/>
        </w:rPr>
        <w:t>濒危物种。植被覆盖还对空气和水质的净化起着重要作用。植物通过吸收空气中的有害气体和颗粒物，改善空气质量。树木的根系能够过滤和吸收地下水中的污染物，提高水质。这对于维护健康的生态系统、保护人类健康至关重要。</w:t>
      </w:r>
      <w:r w:rsidRPr="004C728A">
        <w:rPr>
          <w:rFonts w:hint="eastAsia"/>
          <w:szCs w:val="21"/>
        </w:rPr>
        <w:t>H</w:t>
      </w:r>
      <w:r w:rsidRPr="004C728A">
        <w:rPr>
          <w:rFonts w:hint="eastAsia"/>
          <w:szCs w:val="21"/>
        </w:rPr>
        <w:t>市现在正在大力发展工业，众所周知发展工业，会影响当地的植被覆盖率。</w:t>
      </w:r>
    </w:p>
    <w:p w14:paraId="04E40282" w14:textId="77777777" w:rsidR="00BC2216" w:rsidRPr="00BC2216" w:rsidRDefault="00BC2216" w:rsidP="00BC2216">
      <w:pPr>
        <w:ind w:firstLine="480"/>
        <w:rPr>
          <w:szCs w:val="21"/>
        </w:rPr>
      </w:pPr>
      <w:r w:rsidRPr="004C728A">
        <w:rPr>
          <w:rFonts w:hint="eastAsia"/>
          <w:szCs w:val="21"/>
        </w:rPr>
        <w:t>第一年</w:t>
      </w:r>
      <w:r w:rsidRPr="004C728A">
        <w:rPr>
          <w:rFonts w:hint="eastAsia"/>
          <w:szCs w:val="21"/>
        </w:rPr>
        <w:t xml:space="preserve"> H </w:t>
      </w:r>
      <w:r w:rsidRPr="004C728A">
        <w:rPr>
          <w:rFonts w:hint="eastAsia"/>
          <w:szCs w:val="21"/>
        </w:rPr>
        <w:t>市的植被覆盖数为</w:t>
      </w:r>
      <w:r w:rsidRPr="004C728A">
        <w:rPr>
          <w:rFonts w:hint="eastAsia"/>
          <w:szCs w:val="21"/>
        </w:rPr>
        <w:t xml:space="preserve"> N </w:t>
      </w:r>
      <w:r w:rsidRPr="004C728A">
        <w:rPr>
          <w:rFonts w:hint="eastAsia"/>
          <w:szCs w:val="21"/>
        </w:rPr>
        <w:t>平方千米，当植被覆盖数达到</w:t>
      </w:r>
      <w:r w:rsidRPr="004C728A">
        <w:rPr>
          <w:rFonts w:hint="eastAsia"/>
          <w:szCs w:val="21"/>
        </w:rPr>
        <w:t xml:space="preserve"> M </w:t>
      </w:r>
      <w:r w:rsidRPr="004C728A">
        <w:rPr>
          <w:rFonts w:hint="eastAsia"/>
          <w:szCs w:val="21"/>
        </w:rPr>
        <w:t>平方千米以下时，则说明当地已经严重污染，植被覆盖不足。假设</w:t>
      </w:r>
      <w:r w:rsidRPr="004C728A">
        <w:rPr>
          <w:rFonts w:hint="eastAsia"/>
          <w:szCs w:val="21"/>
        </w:rPr>
        <w:t xml:space="preserve"> H </w:t>
      </w:r>
      <w:r w:rsidRPr="004C728A">
        <w:rPr>
          <w:rFonts w:hint="eastAsia"/>
          <w:szCs w:val="21"/>
        </w:rPr>
        <w:t>市的植被覆盖数每年以</w:t>
      </w:r>
      <w:r w:rsidRPr="004C728A">
        <w:rPr>
          <w:rFonts w:hint="eastAsia"/>
          <w:szCs w:val="21"/>
        </w:rPr>
        <w:t>K %</w:t>
      </w:r>
      <w:r w:rsidRPr="004C728A">
        <w:rPr>
          <w:rFonts w:hint="eastAsia"/>
          <w:szCs w:val="21"/>
        </w:rPr>
        <w:t>的减少。请问多少年之后</w:t>
      </w:r>
      <w:r w:rsidRPr="004C728A">
        <w:rPr>
          <w:rFonts w:hint="eastAsia"/>
          <w:szCs w:val="21"/>
        </w:rPr>
        <w:t xml:space="preserve"> H </w:t>
      </w:r>
      <w:r w:rsidRPr="004C728A">
        <w:rPr>
          <w:rFonts w:hint="eastAsia"/>
          <w:szCs w:val="21"/>
        </w:rPr>
        <w:t>市将会严重污染？</w:t>
      </w:r>
    </w:p>
    <w:p w14:paraId="3A40DC1D" w14:textId="77777777" w:rsidR="00BC2216" w:rsidRPr="00BC2216" w:rsidRDefault="00BC2216" w:rsidP="00BC2216">
      <w:pPr>
        <w:ind w:firstLine="480"/>
        <w:rPr>
          <w:szCs w:val="21"/>
        </w:rPr>
      </w:pPr>
      <w:r w:rsidRPr="004C728A">
        <w:rPr>
          <w:rFonts w:hint="eastAsia"/>
          <w:szCs w:val="21"/>
        </w:rPr>
        <w:t xml:space="preserve"> </w:t>
      </w:r>
    </w:p>
    <w:p w14:paraId="654928CA" w14:textId="77777777" w:rsidR="00BC2216" w:rsidRPr="00BC2216" w:rsidRDefault="00BC2216" w:rsidP="00BC2216">
      <w:pPr>
        <w:ind w:firstLine="480"/>
        <w:rPr>
          <w:szCs w:val="21"/>
        </w:rPr>
      </w:pPr>
      <w:r w:rsidRPr="004C728A">
        <w:rPr>
          <w:rFonts w:hint="eastAsia"/>
          <w:szCs w:val="21"/>
        </w:rPr>
        <w:t>输入说明：一行包含三个整数</w:t>
      </w:r>
      <w:r w:rsidRPr="004C728A">
        <w:rPr>
          <w:rFonts w:hint="eastAsia"/>
          <w:szCs w:val="21"/>
        </w:rPr>
        <w:t xml:space="preserve"> N,M,K </w:t>
      </w:r>
      <w:r w:rsidRPr="004C728A">
        <w:rPr>
          <w:rFonts w:hint="eastAsia"/>
          <w:szCs w:val="21"/>
        </w:rPr>
        <w:t>，</w:t>
      </w:r>
      <w:r w:rsidRPr="004C728A">
        <w:rPr>
          <w:rFonts w:hint="eastAsia"/>
          <w:szCs w:val="21"/>
        </w:rPr>
        <w:t xml:space="preserve">N </w:t>
      </w:r>
      <w:r w:rsidRPr="004C728A">
        <w:rPr>
          <w:rFonts w:hint="eastAsia"/>
          <w:szCs w:val="21"/>
        </w:rPr>
        <w:t>表示第一年</w:t>
      </w:r>
      <w:r w:rsidRPr="004C728A">
        <w:rPr>
          <w:rFonts w:hint="eastAsia"/>
          <w:szCs w:val="21"/>
        </w:rPr>
        <w:t xml:space="preserve"> H </w:t>
      </w:r>
      <w:r w:rsidRPr="004C728A">
        <w:rPr>
          <w:rFonts w:hint="eastAsia"/>
          <w:szCs w:val="21"/>
        </w:rPr>
        <w:t>市的植被覆盖数</w:t>
      </w:r>
      <w:r w:rsidRPr="004C728A">
        <w:rPr>
          <w:rFonts w:hint="eastAsia"/>
          <w:szCs w:val="21"/>
        </w:rPr>
        <w:t xml:space="preserve">,M </w:t>
      </w:r>
      <w:r w:rsidRPr="004C728A">
        <w:rPr>
          <w:rFonts w:hint="eastAsia"/>
          <w:szCs w:val="21"/>
        </w:rPr>
        <w:t>表示</w:t>
      </w:r>
      <w:r w:rsidRPr="004C728A">
        <w:rPr>
          <w:rFonts w:hint="eastAsia"/>
          <w:szCs w:val="21"/>
        </w:rPr>
        <w:t xml:space="preserve"> M </w:t>
      </w:r>
      <w:r w:rsidRPr="004C728A">
        <w:rPr>
          <w:rFonts w:hint="eastAsia"/>
          <w:szCs w:val="21"/>
        </w:rPr>
        <w:t>平方千米以下时，则说明当地已经严重污染，</w:t>
      </w:r>
      <w:r w:rsidRPr="004C728A">
        <w:rPr>
          <w:rFonts w:hint="eastAsia"/>
          <w:szCs w:val="21"/>
        </w:rPr>
        <w:t xml:space="preserve">K </w:t>
      </w:r>
      <w:r w:rsidRPr="004C728A">
        <w:rPr>
          <w:rFonts w:hint="eastAsia"/>
          <w:szCs w:val="21"/>
        </w:rPr>
        <w:t>表示</w:t>
      </w:r>
      <w:r w:rsidRPr="004C728A">
        <w:rPr>
          <w:rFonts w:hint="eastAsia"/>
          <w:szCs w:val="21"/>
        </w:rPr>
        <w:t xml:space="preserve"> H </w:t>
      </w:r>
      <w:r w:rsidRPr="004C728A">
        <w:rPr>
          <w:rFonts w:hint="eastAsia"/>
          <w:szCs w:val="21"/>
        </w:rPr>
        <w:t>市的植被覆盖数每年以</w:t>
      </w:r>
      <w:r w:rsidRPr="004C728A">
        <w:rPr>
          <w:rFonts w:hint="eastAsia"/>
          <w:szCs w:val="21"/>
        </w:rPr>
        <w:t xml:space="preserve"> K%</w:t>
      </w:r>
      <w:r w:rsidRPr="004C728A">
        <w:rPr>
          <w:rFonts w:hint="eastAsia"/>
          <w:szCs w:val="21"/>
        </w:rPr>
        <w:t>的减少</w:t>
      </w:r>
      <w:r w:rsidRPr="004C728A">
        <w:rPr>
          <w:rFonts w:hint="eastAsia"/>
          <w:szCs w:val="21"/>
        </w:rPr>
        <w:t xml:space="preserve"> </w:t>
      </w:r>
    </w:p>
    <w:p w14:paraId="42AEA892" w14:textId="77777777" w:rsidR="00BC2216" w:rsidRPr="00BC2216" w:rsidRDefault="00BC2216" w:rsidP="00BC2216">
      <w:pPr>
        <w:ind w:firstLine="480"/>
        <w:rPr>
          <w:szCs w:val="21"/>
        </w:rPr>
      </w:pPr>
      <w:r w:rsidRPr="004C728A">
        <w:rPr>
          <w:rFonts w:hint="eastAsia"/>
          <w:szCs w:val="21"/>
        </w:rPr>
        <w:t>输出说明：输出一个整数，表示多少年之后</w:t>
      </w:r>
      <w:r w:rsidRPr="004C728A">
        <w:rPr>
          <w:rFonts w:hint="eastAsia"/>
          <w:szCs w:val="21"/>
        </w:rPr>
        <w:t xml:space="preserve"> H </w:t>
      </w:r>
      <w:r w:rsidRPr="004C728A">
        <w:rPr>
          <w:rFonts w:hint="eastAsia"/>
          <w:szCs w:val="21"/>
        </w:rPr>
        <w:t>市将会严重污染。</w:t>
      </w:r>
    </w:p>
    <w:p w14:paraId="345E4DFF" w14:textId="77777777" w:rsidR="006F26C7" w:rsidRPr="00BC2216" w:rsidRDefault="006F26C7" w:rsidP="006F26C7">
      <w:pPr>
        <w:ind w:firstLine="480"/>
        <w:rPr>
          <w:sz w:val="24"/>
        </w:rPr>
      </w:pPr>
    </w:p>
    <w:p w14:paraId="20E30B6D" w14:textId="77777777" w:rsidR="006F26C7" w:rsidRDefault="006F26C7" w:rsidP="006F26C7">
      <w:pPr>
        <w:rPr>
          <w:b/>
          <w:bCs/>
          <w:sz w:val="24"/>
        </w:rPr>
      </w:pPr>
    </w:p>
    <w:p w14:paraId="7BED6801" w14:textId="77777777" w:rsidR="004C728A" w:rsidRPr="00AA2659" w:rsidRDefault="006F26C7" w:rsidP="004C728A">
      <w:pPr>
        <w:rPr>
          <w:szCs w:val="21"/>
        </w:rPr>
      </w:pPr>
      <w:r w:rsidRPr="00AA2659">
        <w:rPr>
          <w:rFonts w:hint="eastAsia"/>
          <w:szCs w:val="21"/>
        </w:rPr>
        <w:t>解题思路：</w:t>
      </w:r>
    </w:p>
    <w:p w14:paraId="5A88F820" w14:textId="439B05CA" w:rsidR="004C728A" w:rsidRPr="004C728A" w:rsidRDefault="004C728A" w:rsidP="004C728A">
      <w:pPr>
        <w:ind w:firstLineChars="200" w:firstLine="420"/>
        <w:rPr>
          <w:b/>
          <w:bCs/>
          <w:szCs w:val="21"/>
        </w:rPr>
      </w:pPr>
      <w:r w:rsidRPr="004C728A">
        <w:rPr>
          <w:rFonts w:hint="eastAsia"/>
          <w:szCs w:val="21"/>
        </w:rPr>
        <w:t>这是高中常见的次方问题，难点是如何用代码实现</w:t>
      </w:r>
    </w:p>
    <w:p w14:paraId="53A3BC90" w14:textId="5DBBD84F" w:rsidR="004C728A" w:rsidRPr="004C728A" w:rsidRDefault="004C728A" w:rsidP="004C728A">
      <w:pPr>
        <w:ind w:firstLineChars="200" w:firstLine="420"/>
        <w:rPr>
          <w:szCs w:val="21"/>
        </w:rPr>
      </w:pPr>
      <w:r w:rsidRPr="004C728A">
        <w:rPr>
          <w:rFonts w:hint="eastAsia"/>
          <w:szCs w:val="21"/>
        </w:rPr>
        <w:t>首先将每年以</w:t>
      </w:r>
      <w:r w:rsidRPr="004C728A">
        <w:rPr>
          <w:rFonts w:hint="eastAsia"/>
          <w:szCs w:val="21"/>
        </w:rPr>
        <w:t xml:space="preserve"> K%</w:t>
      </w:r>
      <w:r w:rsidRPr="004C728A">
        <w:rPr>
          <w:rFonts w:hint="eastAsia"/>
          <w:szCs w:val="21"/>
        </w:rPr>
        <w:t>的减少转化为倍率：</w:t>
      </w:r>
      <w:r w:rsidRPr="004C728A">
        <w:rPr>
          <w:rFonts w:hint="eastAsia"/>
          <w:szCs w:val="21"/>
        </w:rPr>
        <w:t>t=(100 - K)/100</w:t>
      </w:r>
      <w:r w:rsidRPr="004C728A">
        <w:rPr>
          <w:rFonts w:hint="eastAsia"/>
          <w:szCs w:val="21"/>
        </w:rPr>
        <w:t>，</w:t>
      </w:r>
    </w:p>
    <w:p w14:paraId="4B85D174" w14:textId="2D39E895" w:rsidR="004C728A" w:rsidRPr="004C728A" w:rsidRDefault="004C728A" w:rsidP="004C728A">
      <w:pPr>
        <w:ind w:firstLineChars="200" w:firstLine="420"/>
        <w:rPr>
          <w:szCs w:val="21"/>
        </w:rPr>
      </w:pPr>
      <w:r w:rsidRPr="004C728A">
        <w:rPr>
          <w:rFonts w:hint="eastAsia"/>
          <w:szCs w:val="21"/>
        </w:rPr>
        <w:t>然后再使用死循环计算今年数量</w:t>
      </w:r>
      <w:r w:rsidRPr="004C728A">
        <w:rPr>
          <w:rFonts w:hint="eastAsia"/>
          <w:szCs w:val="21"/>
        </w:rPr>
        <w:t>N</w:t>
      </w:r>
      <w:r w:rsidRPr="004C728A">
        <w:rPr>
          <w:rFonts w:hint="eastAsia"/>
          <w:szCs w:val="21"/>
        </w:rPr>
        <w:t>减少到小于目标数量</w:t>
      </w:r>
      <w:r w:rsidRPr="004C728A">
        <w:rPr>
          <w:rFonts w:hint="eastAsia"/>
          <w:szCs w:val="21"/>
        </w:rPr>
        <w:t>M</w:t>
      </w:r>
      <w:r w:rsidRPr="004C728A">
        <w:rPr>
          <w:rFonts w:hint="eastAsia"/>
          <w:szCs w:val="21"/>
        </w:rPr>
        <w:t>所乘以</w:t>
      </w:r>
      <w:r w:rsidRPr="004C728A">
        <w:rPr>
          <w:rFonts w:hint="eastAsia"/>
          <w:szCs w:val="21"/>
        </w:rPr>
        <w:t xml:space="preserve">  </w:t>
      </w:r>
      <w:r w:rsidRPr="004C728A">
        <w:rPr>
          <w:rFonts w:hint="eastAsia"/>
          <w:szCs w:val="21"/>
        </w:rPr>
        <w:tab/>
      </w:r>
      <w:r w:rsidRPr="004C728A">
        <w:rPr>
          <w:rFonts w:hint="eastAsia"/>
          <w:szCs w:val="21"/>
        </w:rPr>
        <w:t>倍率</w:t>
      </w:r>
      <w:r w:rsidRPr="004C728A">
        <w:rPr>
          <w:rFonts w:hint="eastAsia"/>
          <w:szCs w:val="21"/>
        </w:rPr>
        <w:t>t</w:t>
      </w:r>
      <w:r w:rsidRPr="004C728A">
        <w:rPr>
          <w:rFonts w:hint="eastAsia"/>
          <w:szCs w:val="21"/>
        </w:rPr>
        <w:t>的次数即可</w:t>
      </w:r>
      <w:r w:rsidRPr="004C728A">
        <w:rPr>
          <w:rFonts w:hint="eastAsia"/>
          <w:szCs w:val="21"/>
        </w:rPr>
        <w:t>.</w:t>
      </w:r>
    </w:p>
    <w:p w14:paraId="67C1339E" w14:textId="77777777" w:rsidR="004C728A" w:rsidRPr="004C728A" w:rsidRDefault="004C728A" w:rsidP="004C728A">
      <w:pPr>
        <w:rPr>
          <w:szCs w:val="21"/>
        </w:rPr>
      </w:pPr>
      <w:r w:rsidRPr="004C728A">
        <w:rPr>
          <w:rFonts w:hint="eastAsia"/>
          <w:szCs w:val="21"/>
        </w:rPr>
        <w:t>注意事项：</w:t>
      </w:r>
    </w:p>
    <w:p w14:paraId="79E6247D" w14:textId="77777777" w:rsidR="004C728A" w:rsidRPr="004C728A" w:rsidRDefault="004C728A" w:rsidP="004C728A">
      <w:pPr>
        <w:ind w:firstLineChars="200" w:firstLine="420"/>
        <w:rPr>
          <w:szCs w:val="21"/>
        </w:rPr>
      </w:pPr>
      <w:r w:rsidRPr="004C728A">
        <w:rPr>
          <w:rFonts w:hint="eastAsia"/>
          <w:szCs w:val="21"/>
        </w:rPr>
        <w:t>数据</w:t>
      </w:r>
      <w:r w:rsidRPr="004C728A">
        <w:rPr>
          <w:rFonts w:hint="eastAsia"/>
          <w:szCs w:val="21"/>
        </w:rPr>
        <w:t>N,M,K</w:t>
      </w:r>
      <w:r w:rsidRPr="004C728A">
        <w:rPr>
          <w:rFonts w:hint="eastAsia"/>
          <w:szCs w:val="21"/>
        </w:rPr>
        <w:t>都应以浮点型存储（整型会丢失小数部分）</w:t>
      </w:r>
    </w:p>
    <w:p w14:paraId="5B15010B" w14:textId="0D12C56D" w:rsidR="006F26C7" w:rsidRPr="004C728A" w:rsidRDefault="004C728A" w:rsidP="004C728A">
      <w:pPr>
        <w:rPr>
          <w:szCs w:val="21"/>
        </w:rPr>
      </w:pPr>
      <w:r w:rsidRPr="004C728A">
        <w:rPr>
          <w:rFonts w:hint="eastAsia"/>
          <w:szCs w:val="21"/>
        </w:rPr>
        <w:t>到达目标值应以</w:t>
      </w:r>
      <w:r w:rsidRPr="004C728A">
        <w:rPr>
          <w:rFonts w:hint="eastAsia"/>
          <w:szCs w:val="21"/>
        </w:rPr>
        <w:t>break</w:t>
      </w:r>
      <w:r w:rsidRPr="004C728A">
        <w:rPr>
          <w:rFonts w:hint="eastAsia"/>
          <w:szCs w:val="21"/>
        </w:rPr>
        <w:t>结束循环</w:t>
      </w:r>
    </w:p>
    <w:p w14:paraId="4FD5DE42" w14:textId="4DCAB97D" w:rsidR="006F26C7" w:rsidRPr="00AA2659" w:rsidRDefault="00AA2659" w:rsidP="00AA2659">
      <w:r>
        <w:rPr>
          <w:rFonts w:hint="eastAsia"/>
        </w:rPr>
        <w:t>基于上述解题思路给出的流程图为：</w:t>
      </w:r>
    </w:p>
    <w:p w14:paraId="3F7A4C87" w14:textId="384907B3" w:rsidR="00BF792F" w:rsidRDefault="00B1615E">
      <w:r>
        <w:rPr>
          <w:noProof/>
        </w:rPr>
        <w:drawing>
          <wp:inline distT="0" distB="0" distL="0" distR="0" wp14:anchorId="18BEB164" wp14:editId="4BA94857">
            <wp:extent cx="1715770" cy="196977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770" cy="1969770"/>
                    </a:xfrm>
                    <a:prstGeom prst="rect">
                      <a:avLst/>
                    </a:prstGeom>
                    <a:noFill/>
                    <a:ln>
                      <a:noFill/>
                    </a:ln>
                  </pic:spPr>
                </pic:pic>
              </a:graphicData>
            </a:graphic>
          </wp:inline>
        </w:drawing>
      </w:r>
    </w:p>
    <w:p w14:paraId="51D69A54" w14:textId="77777777" w:rsidR="00BF792F" w:rsidRDefault="00BF792F">
      <w:pPr>
        <w:rPr>
          <w:rFonts w:ascii="Arial" w:hAnsi="Arial" w:cs="Arial"/>
          <w:b/>
          <w:color w:val="000000"/>
          <w:sz w:val="32"/>
          <w:szCs w:val="21"/>
          <w:shd w:val="clear" w:color="auto" w:fill="FFFFFF"/>
        </w:rPr>
      </w:pPr>
      <w:r>
        <w:rPr>
          <w:rFonts w:ascii="Arial" w:hAnsi="Arial" w:cs="Arial" w:hint="eastAsia"/>
          <w:b/>
          <w:color w:val="000000"/>
          <w:sz w:val="32"/>
          <w:szCs w:val="21"/>
          <w:shd w:val="clear" w:color="auto" w:fill="FFFFFF"/>
        </w:rPr>
        <w:t>运行结果：</w:t>
      </w:r>
    </w:p>
    <w:p w14:paraId="30EB66B4" w14:textId="5E8D7ED6" w:rsidR="00BF792F" w:rsidRDefault="00B1615E">
      <w:pPr>
        <w:rPr>
          <w:rFonts w:ascii="Arial" w:hAnsi="Arial" w:cs="Arial"/>
          <w:b/>
          <w:color w:val="000000"/>
          <w:sz w:val="32"/>
          <w:szCs w:val="21"/>
          <w:shd w:val="clear" w:color="auto" w:fill="FFFFFF"/>
        </w:rPr>
      </w:pPr>
      <w:r>
        <w:rPr>
          <w:noProof/>
        </w:rPr>
        <w:drawing>
          <wp:inline distT="0" distB="0" distL="0" distR="0" wp14:anchorId="3C619733" wp14:editId="17C79435">
            <wp:extent cx="1172210" cy="5861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2210" cy="586105"/>
                    </a:xfrm>
                    <a:prstGeom prst="rect">
                      <a:avLst/>
                    </a:prstGeom>
                    <a:noFill/>
                    <a:ln>
                      <a:noFill/>
                    </a:ln>
                  </pic:spPr>
                </pic:pic>
              </a:graphicData>
            </a:graphic>
          </wp:inline>
        </w:drawing>
      </w:r>
    </w:p>
    <w:p w14:paraId="51CFC73B" w14:textId="755A49DF" w:rsidR="00BF792F" w:rsidRDefault="00B1615E">
      <w:pPr>
        <w:rPr>
          <w:noProof/>
        </w:rPr>
      </w:pPr>
      <w:r>
        <w:rPr>
          <w:noProof/>
        </w:rPr>
        <w:lastRenderedPageBreak/>
        <w:drawing>
          <wp:inline distT="0" distB="0" distL="0" distR="0" wp14:anchorId="370CCF4E" wp14:editId="464C3A02">
            <wp:extent cx="1299210" cy="6216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210" cy="621665"/>
                    </a:xfrm>
                    <a:prstGeom prst="rect">
                      <a:avLst/>
                    </a:prstGeom>
                    <a:noFill/>
                    <a:ln>
                      <a:noFill/>
                    </a:ln>
                  </pic:spPr>
                </pic:pic>
              </a:graphicData>
            </a:graphic>
          </wp:inline>
        </w:drawing>
      </w:r>
    </w:p>
    <w:p w14:paraId="65B5AD89" w14:textId="78A18862" w:rsidR="00874F02" w:rsidRDefault="00B1615E">
      <w:pPr>
        <w:rPr>
          <w:rFonts w:ascii="Arial" w:hAnsi="Arial" w:cs="Arial"/>
          <w:b/>
          <w:color w:val="000000"/>
          <w:sz w:val="32"/>
          <w:szCs w:val="21"/>
          <w:shd w:val="clear" w:color="auto" w:fill="FFFFFF"/>
        </w:rPr>
      </w:pPr>
      <w:r>
        <w:rPr>
          <w:noProof/>
        </w:rPr>
        <w:drawing>
          <wp:inline distT="0" distB="0" distL="0" distR="0" wp14:anchorId="39268C06" wp14:editId="0CCEE7DC">
            <wp:extent cx="4218940" cy="73406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940" cy="734060"/>
                    </a:xfrm>
                    <a:prstGeom prst="rect">
                      <a:avLst/>
                    </a:prstGeom>
                    <a:noFill/>
                    <a:ln>
                      <a:noFill/>
                    </a:ln>
                  </pic:spPr>
                </pic:pic>
              </a:graphicData>
            </a:graphic>
          </wp:inline>
        </w:drawing>
      </w:r>
    </w:p>
    <w:p w14:paraId="5F85FFD3" w14:textId="6E7CEF03" w:rsidR="006F26C7" w:rsidRDefault="006F26C7" w:rsidP="003F772C">
      <w:pPr>
        <w:jc w:val="center"/>
        <w:rPr>
          <w:sz w:val="30"/>
          <w:szCs w:val="30"/>
          <w:shd w:val="clear" w:color="auto" w:fill="FFFFFF"/>
        </w:rPr>
      </w:pPr>
      <w:r>
        <w:rPr>
          <w:rFonts w:ascii="Arial" w:hAnsi="Arial" w:cs="Arial"/>
          <w:b/>
          <w:color w:val="000000"/>
          <w:sz w:val="32"/>
          <w:szCs w:val="21"/>
          <w:shd w:val="clear" w:color="auto" w:fill="FFFFFF"/>
        </w:rPr>
        <w:br w:type="page"/>
      </w:r>
      <w:r w:rsidR="00BF792F">
        <w:rPr>
          <w:rFonts w:ascii="Arial" w:hAnsi="Arial" w:cs="Arial" w:hint="eastAsia"/>
          <w:b/>
          <w:color w:val="000000"/>
          <w:sz w:val="32"/>
          <w:szCs w:val="21"/>
          <w:shd w:val="clear" w:color="auto" w:fill="FFFFFF"/>
        </w:rPr>
        <w:lastRenderedPageBreak/>
        <w:t>题目</w:t>
      </w:r>
      <w:r w:rsidR="003F772C">
        <w:rPr>
          <w:rFonts w:ascii="Arial" w:hAnsi="Arial" w:cs="Arial"/>
          <w:b/>
          <w:color w:val="000000"/>
          <w:sz w:val="32"/>
          <w:szCs w:val="21"/>
          <w:shd w:val="clear" w:color="auto" w:fill="FFFFFF"/>
        </w:rPr>
        <w:t>C</w:t>
      </w:r>
      <w:r>
        <w:rPr>
          <w:rFonts w:ascii="Arial" w:hAnsi="Arial" w:cs="Arial" w:hint="eastAsia"/>
          <w:b/>
          <w:color w:val="000000"/>
          <w:sz w:val="32"/>
          <w:szCs w:val="21"/>
          <w:shd w:val="clear" w:color="auto" w:fill="FFFFFF"/>
        </w:rPr>
        <w:t xml:space="preserve"> </w:t>
      </w:r>
      <w:r w:rsidR="003F772C" w:rsidRPr="003F772C">
        <w:rPr>
          <w:rFonts w:hint="eastAsia"/>
          <w:sz w:val="30"/>
          <w:szCs w:val="30"/>
          <w:shd w:val="clear" w:color="auto" w:fill="FFFFFF"/>
        </w:rPr>
        <w:t>联合密码</w:t>
      </w:r>
    </w:p>
    <w:p w14:paraId="37D46FC3" w14:textId="5811BF2E" w:rsidR="003F772C" w:rsidRPr="00306DA9" w:rsidRDefault="003F772C" w:rsidP="003F772C">
      <w:pPr>
        <w:rPr>
          <w:rFonts w:ascii="宋体" w:hAnsi="宋体"/>
          <w:sz w:val="30"/>
          <w:szCs w:val="30"/>
          <w:shd w:val="clear" w:color="auto" w:fill="FFFFFF"/>
        </w:rPr>
      </w:pPr>
      <w:r w:rsidRPr="00306DA9">
        <w:rPr>
          <w:rFonts w:ascii="宋体" w:hAnsi="宋体" w:hint="eastAsia"/>
          <w:sz w:val="30"/>
          <w:szCs w:val="30"/>
          <w:shd w:val="clear" w:color="auto" w:fill="FFFFFF"/>
        </w:rPr>
        <w:t>题面:</w:t>
      </w:r>
    </w:p>
    <w:p w14:paraId="2322F0FD" w14:textId="77777777" w:rsidR="003F772C" w:rsidRDefault="003F772C" w:rsidP="003F772C">
      <w:pPr>
        <w:ind w:firstLineChars="200" w:firstLine="420"/>
      </w:pPr>
      <w:r>
        <w:t>环保部门在城市工业区设置了环境污染物检测和预警实验室，实验室会收集</w:t>
      </w:r>
      <w:r>
        <w:t xml:space="preserve"> </w:t>
      </w:r>
      <w:r>
        <w:t>工业区附近的地表及地下水系统的样本并进行检测，同时保存过往的数据用于比</w:t>
      </w:r>
      <w:r>
        <w:t xml:space="preserve"> </w:t>
      </w:r>
      <w:r>
        <w:t>对。因此实验室安装了一个特殊的门禁系统，每隔一段时间就会进行调整，避免</w:t>
      </w:r>
      <w:r>
        <w:t xml:space="preserve"> </w:t>
      </w:r>
      <w:r>
        <w:t>工作人员不小心对外透露相关信息。</w:t>
      </w:r>
      <w:r>
        <w:t xml:space="preserve"> </w:t>
      </w:r>
      <w:r>
        <w:t>这款门禁系统的密码是若干个公式，每次使用</w:t>
      </w:r>
      <w:r>
        <w:t xml:space="preserve"> 2 </w:t>
      </w:r>
      <w:r>
        <w:t>个，然后按照要求求出指定</w:t>
      </w:r>
      <w:r>
        <w:t xml:space="preserve"> </w:t>
      </w:r>
      <w:r>
        <w:t>的结果，小李今天拿到了其中</w:t>
      </w:r>
      <w:r>
        <w:t xml:space="preserve"> 2 </w:t>
      </w:r>
      <w:r>
        <w:t>个，其中一个是</w:t>
      </w:r>
      <w:r>
        <w:t xml:space="preserve"> (x^2+a)^0.5</w:t>
      </w:r>
      <w:r>
        <w:t>，另一个是</w:t>
      </w:r>
      <w:r>
        <w:t>((b‐x) ^2+1)^0.5</w:t>
      </w:r>
      <w:r>
        <w:t>。</w:t>
      </w:r>
      <w:r>
        <w:t xml:space="preserve">a </w:t>
      </w:r>
      <w:r>
        <w:t>和</w:t>
      </w:r>
      <w:r>
        <w:t xml:space="preserve"> b </w:t>
      </w:r>
      <w:r>
        <w:t>的信息会显示在屏幕上，今天的要求是求两个公式和的最小值。</w:t>
      </w:r>
      <w:r>
        <w:t xml:space="preserve"> </w:t>
      </w:r>
      <w:r>
        <w:t>输入说明：</w:t>
      </w:r>
      <w:r>
        <w:t xml:space="preserve"> </w:t>
      </w:r>
      <w:r>
        <w:t>输入</w:t>
      </w:r>
      <w:r>
        <w:t xml:space="preserve"> a</w:t>
      </w:r>
      <w:r>
        <w:t>、</w:t>
      </w:r>
      <w:r>
        <w:t>b,</w:t>
      </w:r>
      <w:r>
        <w:t>两个非负实数</w:t>
      </w:r>
      <w:r>
        <w:t xml:space="preserve"> </w:t>
      </w:r>
      <w:r>
        <w:t>输出说明：</w:t>
      </w:r>
      <w:r>
        <w:t xml:space="preserve"> </w:t>
      </w:r>
      <w:r>
        <w:t>输出表达式的最小值，精确到小数点后</w:t>
      </w:r>
      <w:r>
        <w:t xml:space="preserve"> 6 </w:t>
      </w:r>
      <w:r>
        <w:t>位。</w:t>
      </w:r>
    </w:p>
    <w:p w14:paraId="7339EBD0" w14:textId="10187F01" w:rsidR="003F772C" w:rsidRDefault="003F772C" w:rsidP="003F772C">
      <w:pPr>
        <w:ind w:firstLineChars="200" w:firstLine="420"/>
      </w:pPr>
      <w:r>
        <w:t>输入样例：</w:t>
      </w:r>
      <w:r>
        <w:t xml:space="preserve"> 4.000    4.000 </w:t>
      </w:r>
    </w:p>
    <w:p w14:paraId="42A68169" w14:textId="0E83D974" w:rsidR="00BF792F" w:rsidRDefault="003F772C" w:rsidP="003F772C">
      <w:pPr>
        <w:ind w:firstLineChars="200" w:firstLine="420"/>
      </w:pPr>
      <w:r>
        <w:t>输出样例：</w:t>
      </w:r>
      <w:r>
        <w:t xml:space="preserve"> 5.000000</w:t>
      </w:r>
    </w:p>
    <w:p w14:paraId="34A70030" w14:textId="3638E8B8" w:rsidR="003F772C" w:rsidRDefault="003F772C" w:rsidP="003F772C">
      <w:r>
        <w:rPr>
          <w:rFonts w:hint="eastAsia"/>
        </w:rPr>
        <w:t>解决思路</w:t>
      </w:r>
      <w:r>
        <w:rPr>
          <w:rFonts w:hint="eastAsia"/>
        </w:rPr>
        <w:t>:</w:t>
      </w:r>
    </w:p>
    <w:p w14:paraId="5E434467" w14:textId="77777777" w:rsidR="003F772C" w:rsidRDefault="003F772C" w:rsidP="003F772C">
      <w:pPr>
        <w:pStyle w:val="a8"/>
        <w:spacing w:before="0" w:beforeAutospacing="0" w:after="0" w:afterAutospacing="0"/>
        <w:rPr>
          <w:sz w:val="21"/>
          <w:szCs w:val="21"/>
        </w:rPr>
      </w:pPr>
      <w:r w:rsidRPr="003F772C">
        <w:rPr>
          <w:sz w:val="21"/>
          <w:szCs w:val="21"/>
        </w:rPr>
        <w:t>这个问题可以通过求导来解决。首先，我们可以将两个公式相加，得到一个新的公式：</w:t>
      </w:r>
    </w:p>
    <w:p w14:paraId="1E708CAD" w14:textId="3FEF66B0" w:rsidR="003F772C" w:rsidRPr="003F772C" w:rsidRDefault="003F772C" w:rsidP="003F772C">
      <w:pPr>
        <w:pStyle w:val="a8"/>
        <w:spacing w:before="0" w:beforeAutospacing="0" w:after="0" w:afterAutospacing="0"/>
        <w:rPr>
          <w:sz w:val="21"/>
          <w:szCs w:val="21"/>
        </w:rPr>
      </w:pPr>
      <w:r w:rsidRPr="003F772C">
        <w:rPr>
          <w:sz w:val="21"/>
          <w:szCs w:val="21"/>
        </w:rPr>
        <w:t>f(x) = (x</w:t>
      </w:r>
      <w:r w:rsidRPr="003F772C">
        <w:rPr>
          <w:sz w:val="21"/>
          <w:szCs w:val="21"/>
          <w:vertAlign w:val="superscript"/>
        </w:rPr>
        <w:t>2+a)</w:t>
      </w:r>
      <w:r w:rsidRPr="003F772C">
        <w:rPr>
          <w:sz w:val="21"/>
          <w:szCs w:val="21"/>
        </w:rPr>
        <w:t>0.5 + ((b-x)</w:t>
      </w:r>
      <w:r w:rsidRPr="003F772C">
        <w:rPr>
          <w:sz w:val="21"/>
          <w:szCs w:val="21"/>
          <w:vertAlign w:val="superscript"/>
        </w:rPr>
        <w:t>2+1)</w:t>
      </w:r>
      <w:r w:rsidRPr="003F772C">
        <w:rPr>
          <w:sz w:val="21"/>
          <w:szCs w:val="21"/>
        </w:rPr>
        <w:t>0.5。然后，我们对这个新的公式求导，得到f’(x) = x/((x</w:t>
      </w:r>
      <w:r w:rsidRPr="003F772C">
        <w:rPr>
          <w:sz w:val="21"/>
          <w:szCs w:val="21"/>
          <w:vertAlign w:val="superscript"/>
        </w:rPr>
        <w:t>2+a)</w:t>
      </w:r>
      <w:r w:rsidRPr="003F772C">
        <w:rPr>
          <w:sz w:val="21"/>
          <w:szCs w:val="21"/>
        </w:rPr>
        <w:t>0.5) - (b-x)/(((b-x)</w:t>
      </w:r>
      <w:r w:rsidRPr="003F772C">
        <w:rPr>
          <w:sz w:val="21"/>
          <w:szCs w:val="21"/>
          <w:vertAlign w:val="superscript"/>
        </w:rPr>
        <w:t>2+1)</w:t>
      </w:r>
      <w:r w:rsidRPr="003F772C">
        <w:rPr>
          <w:sz w:val="21"/>
          <w:szCs w:val="21"/>
        </w:rPr>
        <w:t>0.5)。接下来，我们可以找到f’(x) = 0的解，即x = (a(b</w:t>
      </w:r>
      <w:r w:rsidRPr="003F772C">
        <w:rPr>
          <w:sz w:val="21"/>
          <w:szCs w:val="21"/>
          <w:vertAlign w:val="superscript"/>
        </w:rPr>
        <w:t>2+1))/(a+b</w:t>
      </w:r>
      <w:r w:rsidRPr="003F772C">
        <w:rPr>
          <w:sz w:val="21"/>
          <w:szCs w:val="21"/>
        </w:rPr>
        <w:t>2+1)。最后，我们将这个解代入原来的公式中，就可以得到两个公式和的最小值。</w:t>
      </w:r>
    </w:p>
    <w:p w14:paraId="5ED189F5" w14:textId="77777777" w:rsidR="003F772C" w:rsidRPr="003F772C" w:rsidRDefault="003F772C" w:rsidP="003F772C">
      <w:pPr>
        <w:pStyle w:val="a8"/>
        <w:spacing w:before="0" w:beforeAutospacing="0" w:after="0" w:afterAutospacing="0"/>
        <w:rPr>
          <w:sz w:val="21"/>
          <w:szCs w:val="21"/>
        </w:rPr>
      </w:pPr>
      <w:r w:rsidRPr="003F772C">
        <w:rPr>
          <w:sz w:val="21"/>
          <w:szCs w:val="21"/>
        </w:rPr>
        <w:t>例如，在输入样例中，a=4，b=4。根据上面的方法，我们可以求出x = (4(4</w:t>
      </w:r>
      <w:r w:rsidRPr="003F772C">
        <w:rPr>
          <w:sz w:val="21"/>
          <w:szCs w:val="21"/>
          <w:vertAlign w:val="superscript"/>
        </w:rPr>
        <w:t>2+1))/(4+4</w:t>
      </w:r>
      <w:r w:rsidRPr="003F772C">
        <w:rPr>
          <w:sz w:val="21"/>
          <w:szCs w:val="21"/>
        </w:rPr>
        <w:t>2+1) = 16/9。将x代入原来的公式中，得到最小值为(16/9)</w:t>
      </w:r>
      <w:r w:rsidRPr="003F772C">
        <w:rPr>
          <w:sz w:val="21"/>
          <w:szCs w:val="21"/>
          <w:vertAlign w:val="superscript"/>
        </w:rPr>
        <w:t>2+4)</w:t>
      </w:r>
      <w:r w:rsidRPr="003F772C">
        <w:rPr>
          <w:sz w:val="21"/>
          <w:szCs w:val="21"/>
        </w:rPr>
        <w:t>0.5 + ((4-16/9)</w:t>
      </w:r>
      <w:r w:rsidRPr="003F772C">
        <w:rPr>
          <w:sz w:val="21"/>
          <w:szCs w:val="21"/>
          <w:vertAlign w:val="superscript"/>
        </w:rPr>
        <w:t>2+1)</w:t>
      </w:r>
      <w:r w:rsidRPr="003F772C">
        <w:rPr>
          <w:sz w:val="21"/>
          <w:szCs w:val="21"/>
        </w:rPr>
        <w:t>0.5 ≈ 5。</w:t>
      </w:r>
    </w:p>
    <w:p w14:paraId="2824C01E" w14:textId="51BE539E" w:rsidR="003F772C" w:rsidRDefault="003F772C" w:rsidP="003F772C">
      <w:r>
        <w:rPr>
          <w:rFonts w:hint="eastAsia"/>
        </w:rPr>
        <w:t>基于上述解题思路给出的伪代码为：</w:t>
      </w:r>
    </w:p>
    <w:p w14:paraId="24038494"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定义一个主函数</w:t>
      </w:r>
    </w:p>
    <w:p w14:paraId="3601D4CB"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main()</w:t>
      </w:r>
    </w:p>
    <w:p w14:paraId="7F4D3DF8"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w:t>
      </w:r>
    </w:p>
    <w:p w14:paraId="514F4535"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xml:space="preserve">    // 定义两个双精度浮点数变量a和b</w:t>
      </w:r>
    </w:p>
    <w:p w14:paraId="691EF4AB"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 xml:space="preserve">    double a, b;</w:t>
      </w:r>
    </w:p>
    <w:p w14:paraId="639D2BF8"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xml:space="preserve">    // 从标准输入读取a和b的值</w:t>
      </w:r>
    </w:p>
    <w:p w14:paraId="1FACBFDB"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 xml:space="preserve">    input a, b;</w:t>
      </w:r>
    </w:p>
    <w:p w14:paraId="41490A94"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xml:space="preserve">    // 根据公式计算x的值</w:t>
      </w:r>
    </w:p>
    <w:p w14:paraId="2A279753"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 xml:space="preserve">    double x = (a * (b * b + 1)) / (a + b * b + 1);</w:t>
      </w:r>
    </w:p>
    <w:p w14:paraId="4BE51089"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xml:space="preserve">    // 根据公式计算ans的值</w:t>
      </w:r>
    </w:p>
    <w:p w14:paraId="2DB83941"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 xml:space="preserve">    double ans = sqrt(x * x + a) + sqrt((b - x) * (b - x) + 1);</w:t>
      </w:r>
    </w:p>
    <w:p w14:paraId="0F793228"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xml:space="preserve">    // 以六位小数的精度输出ans的值到标准输出</w:t>
      </w:r>
    </w:p>
    <w:p w14:paraId="3785DD35"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 xml:space="preserve">    output ans with 6 decimal places;</w:t>
      </w:r>
    </w:p>
    <w:p w14:paraId="25840855" w14:textId="77777777" w:rsidR="005A7FC1" w:rsidRPr="005A7FC1" w:rsidRDefault="005A7FC1" w:rsidP="005A7FC1">
      <w:pPr>
        <w:rPr>
          <w:rFonts w:ascii="宋体" w:hAnsi="宋体" w:cs="宋体"/>
          <w:color w:val="111111"/>
          <w:kern w:val="0"/>
          <w:szCs w:val="21"/>
        </w:rPr>
      </w:pPr>
      <w:r w:rsidRPr="005A7FC1">
        <w:rPr>
          <w:rFonts w:ascii="宋体" w:hAnsi="宋体" w:cs="宋体" w:hint="eastAsia"/>
          <w:color w:val="111111"/>
          <w:kern w:val="0"/>
          <w:szCs w:val="21"/>
        </w:rPr>
        <w:t xml:space="preserve">    // 结束主函数</w:t>
      </w:r>
    </w:p>
    <w:p w14:paraId="554062B2" w14:textId="77777777" w:rsidR="005A7FC1" w:rsidRPr="005A7FC1" w:rsidRDefault="005A7FC1" w:rsidP="005A7FC1">
      <w:pPr>
        <w:rPr>
          <w:rFonts w:ascii="宋体" w:hAnsi="宋体" w:cs="宋体"/>
          <w:color w:val="111111"/>
          <w:kern w:val="0"/>
          <w:szCs w:val="21"/>
        </w:rPr>
      </w:pPr>
      <w:r w:rsidRPr="005A7FC1">
        <w:rPr>
          <w:rFonts w:ascii="宋体" w:hAnsi="宋体" w:cs="宋体"/>
          <w:color w:val="111111"/>
          <w:kern w:val="0"/>
          <w:szCs w:val="21"/>
        </w:rPr>
        <w:t xml:space="preserve">    end main;</w:t>
      </w:r>
    </w:p>
    <w:p w14:paraId="4DB3490F" w14:textId="6AE29246" w:rsidR="00326209" w:rsidRDefault="005A7FC1" w:rsidP="005A7FC1">
      <w:r w:rsidRPr="005A7FC1">
        <w:rPr>
          <w:rFonts w:ascii="宋体" w:hAnsi="宋体" w:cs="宋体"/>
          <w:color w:val="111111"/>
          <w:kern w:val="0"/>
          <w:szCs w:val="21"/>
        </w:rPr>
        <w:t>}</w:t>
      </w:r>
      <w:r w:rsidR="00B1615E">
        <w:rPr>
          <w:noProof/>
        </w:rPr>
        <w:drawing>
          <wp:anchor distT="0" distB="0" distL="114300" distR="114300" simplePos="0" relativeHeight="251657216" behindDoc="0" locked="0" layoutInCell="1" allowOverlap="1" wp14:anchorId="5844F2C7" wp14:editId="596DF87C">
            <wp:simplePos x="0" y="0"/>
            <wp:positionH relativeFrom="column">
              <wp:posOffset>2914650</wp:posOffset>
            </wp:positionH>
            <wp:positionV relativeFrom="paragraph">
              <wp:posOffset>295275</wp:posOffset>
            </wp:positionV>
            <wp:extent cx="2743200" cy="1789430"/>
            <wp:effectExtent l="0" t="0" r="0" b="0"/>
            <wp:wrapSquare wrapText="bothSides"/>
            <wp:docPr id="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89430"/>
                    </a:xfrm>
                    <a:prstGeom prst="rect">
                      <a:avLst/>
                    </a:prstGeom>
                    <a:noFill/>
                  </pic:spPr>
                </pic:pic>
              </a:graphicData>
            </a:graphic>
            <wp14:sizeRelH relativeFrom="page">
              <wp14:pctWidth>0</wp14:pctWidth>
            </wp14:sizeRelH>
            <wp14:sizeRelV relativeFrom="page">
              <wp14:pctHeight>0</wp14:pctHeight>
            </wp14:sizeRelV>
          </wp:anchor>
        </w:drawing>
      </w:r>
      <w:r w:rsidR="00B1615E">
        <w:rPr>
          <w:noProof/>
        </w:rPr>
        <w:drawing>
          <wp:anchor distT="0" distB="0" distL="114300" distR="114300" simplePos="0" relativeHeight="251659264" behindDoc="0" locked="0" layoutInCell="1" allowOverlap="1" wp14:anchorId="18617BAE" wp14:editId="24AE575D">
            <wp:simplePos x="0" y="0"/>
            <wp:positionH relativeFrom="column">
              <wp:posOffset>-102235</wp:posOffset>
            </wp:positionH>
            <wp:positionV relativeFrom="paragraph">
              <wp:posOffset>1164590</wp:posOffset>
            </wp:positionV>
            <wp:extent cx="2913380" cy="928370"/>
            <wp:effectExtent l="0" t="0" r="0" b="0"/>
            <wp:wrapSquare wrapText="bothSides"/>
            <wp:docPr id="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3380" cy="928370"/>
                    </a:xfrm>
                    <a:prstGeom prst="rect">
                      <a:avLst/>
                    </a:prstGeom>
                    <a:noFill/>
                  </pic:spPr>
                </pic:pic>
              </a:graphicData>
            </a:graphic>
            <wp14:sizeRelH relativeFrom="page">
              <wp14:pctWidth>0</wp14:pctWidth>
            </wp14:sizeRelH>
            <wp14:sizeRelV relativeFrom="page">
              <wp14:pctHeight>0</wp14:pctHeight>
            </wp14:sizeRelV>
          </wp:anchor>
        </w:drawing>
      </w:r>
      <w:r w:rsidR="00B1615E">
        <w:rPr>
          <w:noProof/>
        </w:rPr>
        <w:drawing>
          <wp:anchor distT="0" distB="0" distL="114300" distR="114300" simplePos="0" relativeHeight="251658240" behindDoc="0" locked="0" layoutInCell="1" allowOverlap="1" wp14:anchorId="429198D7" wp14:editId="7D0CAB91">
            <wp:simplePos x="0" y="0"/>
            <wp:positionH relativeFrom="column">
              <wp:posOffset>-102235</wp:posOffset>
            </wp:positionH>
            <wp:positionV relativeFrom="paragraph">
              <wp:posOffset>273050</wp:posOffset>
            </wp:positionV>
            <wp:extent cx="2909570" cy="807720"/>
            <wp:effectExtent l="0" t="0" r="0" b="0"/>
            <wp:wrapSquare wrapText="bothSides"/>
            <wp:docPr id="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b="52342"/>
                    <a:stretch>
                      <a:fillRect/>
                    </a:stretch>
                  </pic:blipFill>
                  <pic:spPr bwMode="auto">
                    <a:xfrm>
                      <a:off x="0" y="0"/>
                      <a:ext cx="2909570" cy="807720"/>
                    </a:xfrm>
                    <a:prstGeom prst="rect">
                      <a:avLst/>
                    </a:prstGeom>
                    <a:noFill/>
                  </pic:spPr>
                </pic:pic>
              </a:graphicData>
            </a:graphic>
            <wp14:sizeRelH relativeFrom="page">
              <wp14:pctWidth>0</wp14:pctWidth>
            </wp14:sizeRelH>
            <wp14:sizeRelV relativeFrom="page">
              <wp14:pctHeight>0</wp14:pctHeight>
            </wp14:sizeRelV>
          </wp:anchor>
        </w:drawing>
      </w:r>
      <w:r w:rsidR="003F772C">
        <w:rPr>
          <w:rFonts w:hint="eastAsia"/>
        </w:rPr>
        <w:t>测试</w:t>
      </w:r>
      <w:r w:rsidR="00326209">
        <w:rPr>
          <w:rFonts w:hint="eastAsia"/>
        </w:rPr>
        <w:t>：【对应本题源程序为</w:t>
      </w:r>
      <w:r w:rsidR="00326209">
        <w:rPr>
          <w:rFonts w:hint="eastAsia"/>
        </w:rPr>
        <w:t>:</w:t>
      </w:r>
      <w:r w:rsidR="00326209" w:rsidRPr="00326209">
        <w:rPr>
          <w:rFonts w:hint="eastAsia"/>
        </w:rPr>
        <w:t>D:\</w:t>
      </w:r>
      <w:r w:rsidR="00326209" w:rsidRPr="00326209">
        <w:rPr>
          <w:rFonts w:hint="eastAsia"/>
        </w:rPr>
        <w:t>编程</w:t>
      </w:r>
      <w:r w:rsidR="00326209" w:rsidRPr="00326209">
        <w:rPr>
          <w:rFonts w:hint="eastAsia"/>
        </w:rPr>
        <w:t>\Application1\</w:t>
      </w:r>
      <w:r w:rsidR="00326209" w:rsidRPr="00326209">
        <w:rPr>
          <w:rFonts w:hint="eastAsia"/>
        </w:rPr>
        <w:t>本科组</w:t>
      </w:r>
      <w:r w:rsidR="00326209">
        <w:t>题</w:t>
      </w:r>
      <w:r w:rsidR="00326209" w:rsidRPr="00326209">
        <w:rPr>
          <w:rFonts w:hint="eastAsia"/>
        </w:rPr>
        <w:t>面</w:t>
      </w:r>
      <w:r w:rsidR="00326209" w:rsidRPr="00326209">
        <w:rPr>
          <w:rFonts w:hint="eastAsia"/>
        </w:rPr>
        <w:t>C\FileName.cpp</w:t>
      </w:r>
      <w:r w:rsidR="00326209">
        <w:rPr>
          <w:rFonts w:hint="eastAsia"/>
        </w:rPr>
        <w:t>】</w:t>
      </w:r>
    </w:p>
    <w:p w14:paraId="4C484813" w14:textId="16FC656F" w:rsidR="00326209" w:rsidRDefault="00306DA9" w:rsidP="00306DA9">
      <w:pPr>
        <w:jc w:val="center"/>
        <w:rPr>
          <w:rFonts w:ascii="宋体" w:hAnsi="宋体" w:cs="Arial"/>
          <w:bCs/>
          <w:color w:val="000000"/>
          <w:sz w:val="32"/>
          <w:szCs w:val="32"/>
          <w:shd w:val="clear" w:color="auto" w:fill="FFFFFF"/>
        </w:rPr>
      </w:pPr>
      <w:r>
        <w:rPr>
          <w:rFonts w:ascii="Arial" w:hAnsi="Arial" w:cs="Arial" w:hint="eastAsia"/>
          <w:b/>
          <w:color w:val="000000"/>
          <w:sz w:val="32"/>
          <w:szCs w:val="21"/>
          <w:shd w:val="clear" w:color="auto" w:fill="FFFFFF"/>
        </w:rPr>
        <w:lastRenderedPageBreak/>
        <w:t>题目</w:t>
      </w:r>
      <w:r>
        <w:rPr>
          <w:rFonts w:ascii="Arial" w:hAnsi="Arial" w:cs="Arial" w:hint="eastAsia"/>
          <w:b/>
          <w:color w:val="000000"/>
          <w:sz w:val="32"/>
          <w:szCs w:val="21"/>
          <w:shd w:val="clear" w:color="auto" w:fill="FFFFFF"/>
        </w:rPr>
        <w:t>F</w:t>
      </w:r>
      <w:r>
        <w:rPr>
          <w:rFonts w:ascii="Arial" w:hAnsi="Arial" w:cs="Arial"/>
          <w:b/>
          <w:color w:val="000000"/>
          <w:sz w:val="32"/>
          <w:szCs w:val="21"/>
          <w:shd w:val="clear" w:color="auto" w:fill="FFFFFF"/>
        </w:rPr>
        <w:t xml:space="preserve"> </w:t>
      </w:r>
      <w:r w:rsidRPr="00306DA9">
        <w:rPr>
          <w:rFonts w:ascii="宋体" w:hAnsi="宋体" w:cs="Arial" w:hint="eastAsia"/>
          <w:bCs/>
          <w:color w:val="000000"/>
          <w:sz w:val="32"/>
          <w:szCs w:val="32"/>
          <w:shd w:val="clear" w:color="auto" w:fill="FFFFFF"/>
        </w:rPr>
        <w:t>太阳能板</w:t>
      </w:r>
    </w:p>
    <w:p w14:paraId="147FD8C0" w14:textId="6A5676B1" w:rsidR="00306DA9" w:rsidRDefault="00306DA9" w:rsidP="00306DA9">
      <w:pPr>
        <w:rPr>
          <w:rFonts w:ascii="宋体" w:hAnsi="宋体" w:cs="Arial"/>
          <w:bCs/>
          <w:color w:val="000000"/>
          <w:sz w:val="32"/>
          <w:szCs w:val="32"/>
          <w:shd w:val="clear" w:color="auto" w:fill="FFFFFF"/>
        </w:rPr>
      </w:pPr>
      <w:r>
        <w:rPr>
          <w:rFonts w:ascii="宋体" w:hAnsi="宋体" w:cs="Arial" w:hint="eastAsia"/>
          <w:bCs/>
          <w:color w:val="000000"/>
          <w:sz w:val="32"/>
          <w:szCs w:val="32"/>
          <w:shd w:val="clear" w:color="auto" w:fill="FFFFFF"/>
        </w:rPr>
        <w:t>题面:</w:t>
      </w:r>
    </w:p>
    <w:p w14:paraId="062A30CE" w14:textId="7B9A20FD" w:rsidR="00306DA9" w:rsidRPr="00306DA9" w:rsidRDefault="00306DA9" w:rsidP="00306DA9">
      <w:pPr>
        <w:rPr>
          <w:rFonts w:ascii="宋体" w:hAnsi="宋体"/>
          <w:szCs w:val="21"/>
        </w:rPr>
      </w:pPr>
      <w:r w:rsidRPr="00306DA9">
        <w:rPr>
          <w:rFonts w:ascii="宋体" w:hAnsi="宋体" w:hint="eastAsia"/>
          <w:szCs w:val="21"/>
        </w:rPr>
        <w:t>太阳能光发电是指无需通过热过程直接将光能转变为电能的发电方式。它包括光伏发电、光化学发电、光感应发电和光生物发电。光伏发电是利用太阳能级半导体电子器件有效地吸收太阳光辐射能，并使之转变成电能的直接发电方式，是当今太阳光发电的主流。光伏板组件是一种暴露在阳光下便会产生直流电的发电装置，由几乎全部以半导体物料（例如硅）制成的固体光伏电池组成。简单的光伏电池可为手表以及计算机提供能源，较复杂的光伏系统可为房屋提供照明以及交通信号灯和监控系统，并入电网供电。现在，科研人员想要研发新的太阳能板材料，在 n 个仓库中存放了 n 种原始材料，有 n‐1 条道路将这 n 个仓库连接在一起，每条道路连接着两个仓库，进行新材料的合成必须使用两种原始材料。考虑到运输成本和材料成本，只能选择被一条道路直接相连的两个仓库中的原始材料进行合成，且每种原始材料只能被使用一次。在两种原始材料合成之后，得到的新材料的吸光能力为两种原始材料的吸光能力之乘积。现在科研人员想要知道，合成的新材料的吸光能力的总和大是多少。</w:t>
      </w:r>
    </w:p>
    <w:p w14:paraId="40AA4F63" w14:textId="77777777" w:rsidR="00306DA9" w:rsidRDefault="00306DA9" w:rsidP="00306DA9">
      <w:pPr>
        <w:rPr>
          <w:rFonts w:ascii="宋体" w:hAnsi="宋体"/>
          <w:szCs w:val="21"/>
        </w:rPr>
      </w:pPr>
    </w:p>
    <w:p w14:paraId="1B9EFCB2" w14:textId="62F08850" w:rsidR="00306DA9" w:rsidRPr="00306DA9" w:rsidRDefault="00306DA9" w:rsidP="00306DA9">
      <w:pPr>
        <w:rPr>
          <w:rFonts w:ascii="宋体" w:hAnsi="宋体"/>
          <w:szCs w:val="21"/>
        </w:rPr>
      </w:pPr>
      <w:r w:rsidRPr="00306DA9">
        <w:rPr>
          <w:rFonts w:ascii="宋体" w:hAnsi="宋体" w:hint="eastAsia"/>
          <w:szCs w:val="21"/>
        </w:rPr>
        <w:t>输入说明：</w:t>
      </w:r>
    </w:p>
    <w:p w14:paraId="3D50F26F" w14:textId="77777777" w:rsidR="00306DA9" w:rsidRPr="00306DA9" w:rsidRDefault="00306DA9" w:rsidP="00306DA9">
      <w:pPr>
        <w:rPr>
          <w:rFonts w:ascii="宋体" w:hAnsi="宋体"/>
          <w:szCs w:val="21"/>
        </w:rPr>
      </w:pPr>
      <w:r w:rsidRPr="00306DA9">
        <w:rPr>
          <w:rFonts w:ascii="宋体" w:hAnsi="宋体" w:hint="eastAsia"/>
          <w:szCs w:val="21"/>
        </w:rPr>
        <w:t>第一行一个正整数：n</w:t>
      </w:r>
    </w:p>
    <w:p w14:paraId="657167E2" w14:textId="77777777" w:rsidR="00306DA9" w:rsidRPr="00306DA9" w:rsidRDefault="00306DA9" w:rsidP="00306DA9">
      <w:pPr>
        <w:rPr>
          <w:rFonts w:ascii="宋体" w:hAnsi="宋体"/>
          <w:szCs w:val="21"/>
        </w:rPr>
      </w:pPr>
      <w:r w:rsidRPr="00306DA9">
        <w:rPr>
          <w:rFonts w:ascii="宋体" w:hAnsi="宋体" w:hint="eastAsia"/>
          <w:szCs w:val="21"/>
        </w:rPr>
        <w:t>第二行到第 n 行每行两个整数：ai, bi 表示仓库 ai 和仓库 bi 之间存在道路，</w:t>
      </w:r>
    </w:p>
    <w:p w14:paraId="4AAB47F4" w14:textId="77777777" w:rsidR="00306DA9" w:rsidRPr="00306DA9" w:rsidRDefault="00306DA9" w:rsidP="00306DA9">
      <w:pPr>
        <w:rPr>
          <w:rFonts w:ascii="宋体" w:hAnsi="宋体"/>
          <w:szCs w:val="21"/>
        </w:rPr>
      </w:pPr>
      <w:r w:rsidRPr="00306DA9">
        <w:rPr>
          <w:rFonts w:ascii="宋体" w:hAnsi="宋体" w:hint="eastAsia"/>
          <w:szCs w:val="21"/>
        </w:rPr>
        <w:t>第 n+1 行 n 个正整数：vi，表示仓库 i 中的原始材料的吸光能力</w:t>
      </w:r>
    </w:p>
    <w:p w14:paraId="27F44956" w14:textId="77777777" w:rsidR="00306DA9" w:rsidRPr="00306DA9" w:rsidRDefault="00306DA9" w:rsidP="00306DA9">
      <w:pPr>
        <w:rPr>
          <w:rFonts w:ascii="宋体" w:hAnsi="宋体"/>
          <w:szCs w:val="21"/>
        </w:rPr>
      </w:pPr>
      <w:r w:rsidRPr="00306DA9">
        <w:rPr>
          <w:rFonts w:ascii="宋体" w:hAnsi="宋体" w:hint="eastAsia"/>
          <w:szCs w:val="21"/>
        </w:rPr>
        <w:t>输出说明：</w:t>
      </w:r>
    </w:p>
    <w:p w14:paraId="61AE3F15" w14:textId="77777777" w:rsidR="00306DA9" w:rsidRPr="00306DA9" w:rsidRDefault="00306DA9" w:rsidP="00306DA9">
      <w:pPr>
        <w:rPr>
          <w:rFonts w:ascii="宋体" w:hAnsi="宋体"/>
          <w:szCs w:val="21"/>
        </w:rPr>
      </w:pPr>
      <w:r w:rsidRPr="00306DA9">
        <w:rPr>
          <w:rFonts w:ascii="宋体" w:hAnsi="宋体" w:hint="eastAsia"/>
          <w:szCs w:val="21"/>
        </w:rPr>
        <w:t>能够得到的最大的吸光能力总和。</w:t>
      </w:r>
    </w:p>
    <w:p w14:paraId="74B6F679" w14:textId="77777777" w:rsidR="00306DA9" w:rsidRPr="00306DA9" w:rsidRDefault="00306DA9" w:rsidP="00306DA9">
      <w:pPr>
        <w:rPr>
          <w:rFonts w:ascii="宋体" w:hAnsi="宋体"/>
          <w:szCs w:val="21"/>
        </w:rPr>
      </w:pPr>
      <w:r w:rsidRPr="00306DA9">
        <w:rPr>
          <w:rFonts w:ascii="宋体" w:hAnsi="宋体" w:hint="eastAsia"/>
          <w:szCs w:val="21"/>
        </w:rPr>
        <w:t>输入样例：</w:t>
      </w:r>
    </w:p>
    <w:p w14:paraId="2A1A64BD" w14:textId="77777777" w:rsidR="00306DA9" w:rsidRPr="00306DA9" w:rsidRDefault="00306DA9" w:rsidP="00306DA9">
      <w:pPr>
        <w:rPr>
          <w:rFonts w:ascii="宋体" w:hAnsi="宋体"/>
          <w:szCs w:val="21"/>
        </w:rPr>
      </w:pPr>
      <w:r w:rsidRPr="00306DA9">
        <w:rPr>
          <w:rFonts w:ascii="宋体" w:hAnsi="宋体"/>
          <w:szCs w:val="21"/>
        </w:rPr>
        <w:t>5</w:t>
      </w:r>
    </w:p>
    <w:p w14:paraId="3146F2B8" w14:textId="33D43EC3" w:rsidR="00306DA9" w:rsidRPr="00306DA9" w:rsidRDefault="00306DA9" w:rsidP="00306DA9">
      <w:pPr>
        <w:rPr>
          <w:rFonts w:ascii="宋体" w:hAnsi="宋体"/>
          <w:szCs w:val="21"/>
        </w:rPr>
      </w:pPr>
      <w:r w:rsidRPr="00306DA9">
        <w:rPr>
          <w:rFonts w:ascii="宋体" w:hAnsi="宋体"/>
          <w:szCs w:val="21"/>
        </w:rPr>
        <w:t>1 2</w:t>
      </w:r>
    </w:p>
    <w:p w14:paraId="2DC4CB72" w14:textId="77777777" w:rsidR="00306DA9" w:rsidRPr="00306DA9" w:rsidRDefault="00306DA9" w:rsidP="00306DA9">
      <w:pPr>
        <w:rPr>
          <w:rFonts w:ascii="宋体" w:hAnsi="宋体"/>
        </w:rPr>
      </w:pPr>
      <w:r w:rsidRPr="00306DA9">
        <w:rPr>
          <w:rFonts w:ascii="宋体" w:hAnsi="宋体"/>
        </w:rPr>
        <w:t>1 3</w:t>
      </w:r>
    </w:p>
    <w:p w14:paraId="71BDB00C" w14:textId="77777777" w:rsidR="00306DA9" w:rsidRPr="00306DA9" w:rsidRDefault="00306DA9" w:rsidP="00306DA9">
      <w:pPr>
        <w:rPr>
          <w:rFonts w:ascii="宋体" w:hAnsi="宋体"/>
        </w:rPr>
      </w:pPr>
      <w:r w:rsidRPr="00306DA9">
        <w:rPr>
          <w:rFonts w:ascii="宋体" w:hAnsi="宋体"/>
        </w:rPr>
        <w:t>2 4</w:t>
      </w:r>
    </w:p>
    <w:p w14:paraId="1517C22F" w14:textId="77777777" w:rsidR="00306DA9" w:rsidRPr="00306DA9" w:rsidRDefault="00306DA9" w:rsidP="00306DA9">
      <w:pPr>
        <w:rPr>
          <w:rFonts w:ascii="宋体" w:hAnsi="宋体"/>
        </w:rPr>
      </w:pPr>
      <w:r w:rsidRPr="00306DA9">
        <w:rPr>
          <w:rFonts w:ascii="宋体" w:hAnsi="宋体"/>
        </w:rPr>
        <w:t>2 5</w:t>
      </w:r>
    </w:p>
    <w:p w14:paraId="4B81486F" w14:textId="77777777" w:rsidR="00306DA9" w:rsidRPr="00306DA9" w:rsidRDefault="00306DA9" w:rsidP="00306DA9">
      <w:pPr>
        <w:rPr>
          <w:rFonts w:ascii="宋体" w:hAnsi="宋体"/>
        </w:rPr>
      </w:pPr>
      <w:r w:rsidRPr="00306DA9">
        <w:rPr>
          <w:rFonts w:ascii="宋体" w:hAnsi="宋体"/>
        </w:rPr>
        <w:t>1 2 3 4 5</w:t>
      </w:r>
    </w:p>
    <w:p w14:paraId="39C4AF7A" w14:textId="77777777" w:rsidR="00306DA9" w:rsidRPr="00306DA9" w:rsidRDefault="00306DA9" w:rsidP="00306DA9">
      <w:pPr>
        <w:rPr>
          <w:rFonts w:ascii="宋体" w:hAnsi="宋体"/>
        </w:rPr>
      </w:pPr>
      <w:r w:rsidRPr="00306DA9">
        <w:rPr>
          <w:rFonts w:ascii="宋体" w:hAnsi="宋体" w:hint="eastAsia"/>
        </w:rPr>
        <w:t>输出样例：</w:t>
      </w:r>
    </w:p>
    <w:p w14:paraId="498CBD67" w14:textId="77777777" w:rsidR="00306DA9" w:rsidRPr="00306DA9" w:rsidRDefault="00306DA9" w:rsidP="00306DA9">
      <w:pPr>
        <w:rPr>
          <w:rFonts w:ascii="宋体" w:hAnsi="宋体"/>
        </w:rPr>
      </w:pPr>
      <w:r w:rsidRPr="00306DA9">
        <w:rPr>
          <w:rFonts w:ascii="宋体" w:hAnsi="宋体"/>
        </w:rPr>
        <w:t>13</w:t>
      </w:r>
    </w:p>
    <w:p w14:paraId="374AE957" w14:textId="77777777" w:rsidR="00306DA9" w:rsidRPr="00306DA9" w:rsidRDefault="00306DA9" w:rsidP="00306DA9">
      <w:pPr>
        <w:rPr>
          <w:rFonts w:ascii="宋体" w:hAnsi="宋体"/>
        </w:rPr>
      </w:pPr>
      <w:r w:rsidRPr="00306DA9">
        <w:rPr>
          <w:rFonts w:ascii="宋体" w:hAnsi="宋体" w:hint="eastAsia"/>
        </w:rPr>
        <w:t>数据范围：</w:t>
      </w:r>
    </w:p>
    <w:p w14:paraId="1DD7EF9D" w14:textId="4FE68F0A" w:rsidR="003F772C" w:rsidRDefault="00306DA9" w:rsidP="00306DA9">
      <w:pPr>
        <w:rPr>
          <w:rFonts w:ascii="宋体" w:hAnsi="宋体"/>
        </w:rPr>
      </w:pPr>
      <w:r w:rsidRPr="00306DA9">
        <w:rPr>
          <w:rFonts w:ascii="宋体" w:hAnsi="宋体"/>
        </w:rPr>
        <w:t>n&lt;=1000000</w:t>
      </w:r>
    </w:p>
    <w:p w14:paraId="6601D3F3" w14:textId="77777777" w:rsidR="00306DA9" w:rsidRDefault="00306DA9" w:rsidP="00306DA9">
      <w:pPr>
        <w:rPr>
          <w:rFonts w:ascii="宋体" w:hAnsi="宋体"/>
        </w:rPr>
      </w:pPr>
    </w:p>
    <w:p w14:paraId="2D6C3FB9" w14:textId="77777777" w:rsidR="00306DA9" w:rsidRDefault="00306DA9" w:rsidP="00306DA9">
      <w:pPr>
        <w:rPr>
          <w:rFonts w:ascii="宋体" w:hAnsi="宋体"/>
        </w:rPr>
      </w:pPr>
    </w:p>
    <w:p w14:paraId="01CC7B32" w14:textId="6F2D06D6" w:rsidR="00306DA9" w:rsidRDefault="00306DA9" w:rsidP="00306DA9">
      <w:pPr>
        <w:rPr>
          <w:rFonts w:ascii="宋体" w:hAnsi="宋体"/>
        </w:rPr>
      </w:pPr>
      <w:r>
        <w:rPr>
          <w:rFonts w:ascii="宋体" w:hAnsi="宋体" w:hint="eastAsia"/>
        </w:rPr>
        <w:t>解题思路:</w:t>
      </w:r>
    </w:p>
    <w:p w14:paraId="64033774" w14:textId="3B815982" w:rsidR="00306DA9" w:rsidRDefault="00306DA9" w:rsidP="00306DA9">
      <w:pPr>
        <w:ind w:firstLineChars="200" w:firstLine="420"/>
        <w:rPr>
          <w:rFonts w:ascii="宋体" w:hAnsi="宋体"/>
        </w:rPr>
      </w:pPr>
      <w:r>
        <w:rPr>
          <w:rFonts w:ascii="宋体" w:hAnsi="宋体" w:hint="eastAsia"/>
        </w:rPr>
        <w:t>这个题目是一道典型的树形DP问题，</w:t>
      </w:r>
      <w:r w:rsidRPr="00306DA9">
        <w:rPr>
          <w:rFonts w:ascii="宋体" w:hAnsi="宋体" w:hint="eastAsia"/>
        </w:rPr>
        <w:t>树形DP是一种DP的思想，将DP建立在树状结构的基础上。整体的思路大致就是用树形的结构存储数据。树形DP的关键和实现方法是 dfs。先找到树根，从树根开始运用 dfs 递归，跟 dfs 一样先初始化，然后递归到叶子节点上为止，把最底层的 f[i][j] 更新完毕，再回来往上走，自底向上地根据题意更新上层的 f 数组，</w:t>
      </w:r>
    </w:p>
    <w:p w14:paraId="629E899A" w14:textId="69F460E6" w:rsidR="00306DA9" w:rsidRDefault="00306DA9" w:rsidP="00306DA9">
      <w:pPr>
        <w:rPr>
          <w:rFonts w:ascii="宋体" w:hAnsi="宋体"/>
        </w:rPr>
      </w:pPr>
      <w:r>
        <w:rPr>
          <w:rFonts w:ascii="宋体" w:hAnsi="宋体" w:hint="eastAsia"/>
        </w:rPr>
        <w:t>具体操作为:</w:t>
      </w:r>
      <w:r w:rsidRPr="00306DA9">
        <w:rPr>
          <w:rFonts w:hint="eastAsia"/>
        </w:rPr>
        <w:t xml:space="preserve"> </w:t>
      </w:r>
      <w:r w:rsidRPr="00306DA9">
        <w:rPr>
          <w:rFonts w:ascii="宋体" w:hAnsi="宋体" w:hint="eastAsia"/>
        </w:rPr>
        <w:t>我们可以使用f[i][0]表示以i为根的子树中，不选i节点的最大吸光能力和，f[i][1]表示以i为根的子树中，选i节点的最大吸光能力和。对于每个节点i，我们枚举它的每个儿子j，然后转移即可。具体来说，如果我们不选i节点，那么我们就需要选它的</w:t>
      </w:r>
      <w:r w:rsidRPr="00306DA9">
        <w:rPr>
          <w:rFonts w:ascii="宋体" w:hAnsi="宋体" w:hint="eastAsia"/>
        </w:rPr>
        <w:lastRenderedPageBreak/>
        <w:t>两个儿子进行合并，因此有f[i][0]=max(f[i][0],f[j][1]+f[k][1])，其中j和k分别是i的两个儿子。如果我们选了i节点，那么我们就不能选它的儿子了，因此有f[i][1]=max(f[i][1],v[i]+max(f[j][0],f[j][1])+max(f[k][0],f[k][1]))。最终答案即为max(f[1][0],f[1][1])。</w:t>
      </w:r>
    </w:p>
    <w:p w14:paraId="5F392ABE" w14:textId="2293FFB1" w:rsidR="00306DA9" w:rsidRDefault="00306DA9" w:rsidP="00306DA9">
      <w:pPr>
        <w:rPr>
          <w:rFonts w:ascii="宋体" w:hAnsi="宋体"/>
        </w:rPr>
      </w:pPr>
      <w:r>
        <w:rPr>
          <w:rFonts w:ascii="宋体" w:hAnsi="宋体" w:hint="eastAsia"/>
        </w:rPr>
        <w:t>以下是一个DP树:</w:t>
      </w:r>
    </w:p>
    <w:p w14:paraId="58C4608C" w14:textId="19A212CE" w:rsidR="00306DA9" w:rsidRDefault="00B1615E" w:rsidP="00306DA9">
      <w:r>
        <w:rPr>
          <w:noProof/>
        </w:rPr>
        <w:drawing>
          <wp:inline distT="0" distB="0" distL="0" distR="0" wp14:anchorId="425F074A" wp14:editId="6A8C0B80">
            <wp:extent cx="2562860" cy="19380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860" cy="1938020"/>
                    </a:xfrm>
                    <a:prstGeom prst="rect">
                      <a:avLst/>
                    </a:prstGeom>
                    <a:noFill/>
                    <a:ln>
                      <a:noFill/>
                    </a:ln>
                  </pic:spPr>
                </pic:pic>
              </a:graphicData>
            </a:graphic>
          </wp:inline>
        </w:drawing>
      </w:r>
    </w:p>
    <w:p w14:paraId="692457F5" w14:textId="39292627" w:rsidR="00096546" w:rsidRDefault="00096546" w:rsidP="00306DA9">
      <w:r>
        <w:rPr>
          <w:rFonts w:hint="eastAsia"/>
        </w:rPr>
        <w:t>伪代码</w:t>
      </w:r>
      <w:r>
        <w:rPr>
          <w:rFonts w:hint="eastAsia"/>
        </w:rPr>
        <w:t>:</w:t>
      </w:r>
    </w:p>
    <w:p w14:paraId="5BAB803F" w14:textId="77777777" w:rsidR="00B65E6E" w:rsidRPr="00B65E6E" w:rsidRDefault="00B65E6E" w:rsidP="00B65E6E">
      <w:pPr>
        <w:rPr>
          <w:rFonts w:ascii="宋体" w:hAnsi="宋体"/>
        </w:rPr>
      </w:pPr>
      <w:r w:rsidRPr="00B65E6E">
        <w:rPr>
          <w:rFonts w:ascii="宋体" w:hAnsi="宋体" w:hint="eastAsia"/>
        </w:rPr>
        <w:t>// 定义一些常量和变量</w:t>
      </w:r>
    </w:p>
    <w:p w14:paraId="5D63E3C0" w14:textId="77777777" w:rsidR="00B65E6E" w:rsidRPr="00B65E6E" w:rsidRDefault="00B65E6E" w:rsidP="00B65E6E">
      <w:pPr>
        <w:rPr>
          <w:rFonts w:ascii="宋体" w:hAnsi="宋体"/>
        </w:rPr>
      </w:pPr>
      <w:r w:rsidRPr="00B65E6E">
        <w:rPr>
          <w:rFonts w:ascii="宋体" w:hAnsi="宋体"/>
        </w:rPr>
        <w:t>MAXN = 10005</w:t>
      </w:r>
    </w:p>
    <w:p w14:paraId="5C25280C" w14:textId="77777777" w:rsidR="00B65E6E" w:rsidRPr="00B65E6E" w:rsidRDefault="00B65E6E" w:rsidP="00B65E6E">
      <w:pPr>
        <w:rPr>
          <w:rFonts w:ascii="宋体" w:hAnsi="宋体"/>
        </w:rPr>
      </w:pPr>
      <w:r w:rsidRPr="00B65E6E">
        <w:rPr>
          <w:rFonts w:ascii="宋体" w:hAnsi="宋体" w:hint="eastAsia"/>
        </w:rPr>
        <w:t>n = 树中的节点数</w:t>
      </w:r>
    </w:p>
    <w:p w14:paraId="187E3266" w14:textId="77777777" w:rsidR="00B65E6E" w:rsidRPr="00B65E6E" w:rsidRDefault="00B65E6E" w:rsidP="00B65E6E">
      <w:pPr>
        <w:rPr>
          <w:rFonts w:ascii="宋体" w:hAnsi="宋体"/>
        </w:rPr>
      </w:pPr>
      <w:r w:rsidRPr="00B65E6E">
        <w:rPr>
          <w:rFonts w:ascii="宋体" w:hAnsi="宋体" w:hint="eastAsia"/>
        </w:rPr>
        <w:t>w = 每个节点的权重数组</w:t>
      </w:r>
    </w:p>
    <w:p w14:paraId="3C6024F5" w14:textId="77777777" w:rsidR="00B65E6E" w:rsidRPr="00B65E6E" w:rsidRDefault="00B65E6E" w:rsidP="00B65E6E">
      <w:pPr>
        <w:rPr>
          <w:rFonts w:ascii="宋体" w:hAnsi="宋体"/>
        </w:rPr>
      </w:pPr>
      <w:r w:rsidRPr="00B65E6E">
        <w:rPr>
          <w:rFonts w:ascii="宋体" w:hAnsi="宋体" w:hint="eastAsia"/>
        </w:rPr>
        <w:t>e = 树中的边数组</w:t>
      </w:r>
    </w:p>
    <w:p w14:paraId="4F76A3CB" w14:textId="77777777" w:rsidR="00B65E6E" w:rsidRPr="00B65E6E" w:rsidRDefault="00B65E6E" w:rsidP="00B65E6E">
      <w:pPr>
        <w:rPr>
          <w:rFonts w:ascii="宋体" w:hAnsi="宋体"/>
        </w:rPr>
      </w:pPr>
      <w:r w:rsidRPr="00B65E6E">
        <w:rPr>
          <w:rFonts w:ascii="宋体" w:hAnsi="宋体" w:hint="eastAsia"/>
        </w:rPr>
        <w:t>head = 每个节点的第一条边数组</w:t>
      </w:r>
    </w:p>
    <w:p w14:paraId="157685F4" w14:textId="77777777" w:rsidR="00B65E6E" w:rsidRPr="00B65E6E" w:rsidRDefault="00B65E6E" w:rsidP="00B65E6E">
      <w:pPr>
        <w:rPr>
          <w:rFonts w:ascii="宋体" w:hAnsi="宋体"/>
        </w:rPr>
      </w:pPr>
      <w:r w:rsidRPr="00B65E6E">
        <w:rPr>
          <w:rFonts w:ascii="宋体" w:hAnsi="宋体" w:hint="eastAsia"/>
        </w:rPr>
        <w:t>cnt = 边数</w:t>
      </w:r>
    </w:p>
    <w:p w14:paraId="7EFDA7FF" w14:textId="77777777" w:rsidR="00B65E6E" w:rsidRPr="00B65E6E" w:rsidRDefault="00B65E6E" w:rsidP="00B65E6E">
      <w:pPr>
        <w:rPr>
          <w:rFonts w:ascii="宋体" w:hAnsi="宋体"/>
        </w:rPr>
      </w:pPr>
    </w:p>
    <w:p w14:paraId="6422D0FA" w14:textId="77777777" w:rsidR="00B65E6E" w:rsidRPr="00B65E6E" w:rsidRDefault="00B65E6E" w:rsidP="00B65E6E">
      <w:pPr>
        <w:rPr>
          <w:rFonts w:ascii="宋体" w:hAnsi="宋体"/>
        </w:rPr>
      </w:pPr>
      <w:r w:rsidRPr="00B65E6E">
        <w:rPr>
          <w:rFonts w:ascii="宋体" w:hAnsi="宋体" w:hint="eastAsia"/>
        </w:rPr>
        <w:t>// 定义一个函数，向树中添加一条边</w:t>
      </w:r>
    </w:p>
    <w:p w14:paraId="26B80407" w14:textId="77777777" w:rsidR="00B65E6E" w:rsidRPr="00B65E6E" w:rsidRDefault="00B65E6E" w:rsidP="00B65E6E">
      <w:pPr>
        <w:rPr>
          <w:rFonts w:ascii="宋体" w:hAnsi="宋体"/>
        </w:rPr>
      </w:pPr>
      <w:r w:rsidRPr="00B65E6E">
        <w:rPr>
          <w:rFonts w:ascii="宋体" w:hAnsi="宋体" w:hint="eastAsia"/>
        </w:rPr>
        <w:t>函数 add(u, v):</w:t>
      </w:r>
    </w:p>
    <w:p w14:paraId="7C7F4805" w14:textId="77777777" w:rsidR="00B65E6E" w:rsidRPr="00B65E6E" w:rsidRDefault="00B65E6E" w:rsidP="00B65E6E">
      <w:pPr>
        <w:rPr>
          <w:rFonts w:ascii="宋体" w:hAnsi="宋体"/>
        </w:rPr>
      </w:pPr>
      <w:r w:rsidRPr="00B65E6E">
        <w:rPr>
          <w:rFonts w:ascii="宋体" w:hAnsi="宋体" w:hint="eastAsia"/>
        </w:rPr>
        <w:t xml:space="preserve">  // 边数加一</w:t>
      </w:r>
    </w:p>
    <w:p w14:paraId="39FAF2F5" w14:textId="77777777" w:rsidR="00B65E6E" w:rsidRPr="00B65E6E" w:rsidRDefault="00B65E6E" w:rsidP="00B65E6E">
      <w:pPr>
        <w:rPr>
          <w:rFonts w:ascii="宋体" w:hAnsi="宋体"/>
        </w:rPr>
      </w:pPr>
      <w:r w:rsidRPr="00B65E6E">
        <w:rPr>
          <w:rFonts w:ascii="宋体" w:hAnsi="宋体"/>
        </w:rPr>
        <w:t xml:space="preserve">  cnt = cnt + 1</w:t>
      </w:r>
    </w:p>
    <w:p w14:paraId="6B4786AE" w14:textId="77777777" w:rsidR="00B65E6E" w:rsidRPr="00B65E6E" w:rsidRDefault="00B65E6E" w:rsidP="00B65E6E">
      <w:pPr>
        <w:rPr>
          <w:rFonts w:ascii="宋体" w:hAnsi="宋体"/>
        </w:rPr>
      </w:pPr>
      <w:r w:rsidRPr="00B65E6E">
        <w:rPr>
          <w:rFonts w:ascii="宋体" w:hAnsi="宋体" w:hint="eastAsia"/>
        </w:rPr>
        <w:t xml:space="preserve">  // 设置边的目标节点为 v</w:t>
      </w:r>
    </w:p>
    <w:p w14:paraId="3206ADB5" w14:textId="77777777" w:rsidR="00B65E6E" w:rsidRPr="00B65E6E" w:rsidRDefault="00B65E6E" w:rsidP="00B65E6E">
      <w:pPr>
        <w:rPr>
          <w:rFonts w:ascii="宋体" w:hAnsi="宋体"/>
        </w:rPr>
      </w:pPr>
      <w:r w:rsidRPr="00B65E6E">
        <w:rPr>
          <w:rFonts w:ascii="宋体" w:hAnsi="宋体"/>
        </w:rPr>
        <w:t xml:space="preserve">  e[cnt].v = v</w:t>
      </w:r>
    </w:p>
    <w:p w14:paraId="4542D331" w14:textId="77777777" w:rsidR="00B65E6E" w:rsidRPr="00B65E6E" w:rsidRDefault="00B65E6E" w:rsidP="00B65E6E">
      <w:pPr>
        <w:rPr>
          <w:rFonts w:ascii="宋体" w:hAnsi="宋体"/>
        </w:rPr>
      </w:pPr>
      <w:r w:rsidRPr="00B65E6E">
        <w:rPr>
          <w:rFonts w:ascii="宋体" w:hAnsi="宋体" w:hint="eastAsia"/>
        </w:rPr>
        <w:t xml:space="preserve">  // 设置边的下一个指针为 u 的当前头部</w:t>
      </w:r>
    </w:p>
    <w:p w14:paraId="2FACE1DB" w14:textId="77777777" w:rsidR="00B65E6E" w:rsidRPr="00B65E6E" w:rsidRDefault="00B65E6E" w:rsidP="00B65E6E">
      <w:pPr>
        <w:rPr>
          <w:rFonts w:ascii="宋体" w:hAnsi="宋体"/>
        </w:rPr>
      </w:pPr>
      <w:r w:rsidRPr="00B65E6E">
        <w:rPr>
          <w:rFonts w:ascii="宋体" w:hAnsi="宋体"/>
        </w:rPr>
        <w:t xml:space="preserve">  e[cnt].next = head[u]</w:t>
      </w:r>
    </w:p>
    <w:p w14:paraId="16616D59" w14:textId="77777777" w:rsidR="00B65E6E" w:rsidRPr="00B65E6E" w:rsidRDefault="00B65E6E" w:rsidP="00B65E6E">
      <w:pPr>
        <w:rPr>
          <w:rFonts w:ascii="宋体" w:hAnsi="宋体"/>
        </w:rPr>
      </w:pPr>
      <w:r w:rsidRPr="00B65E6E">
        <w:rPr>
          <w:rFonts w:ascii="宋体" w:hAnsi="宋体" w:hint="eastAsia"/>
        </w:rPr>
        <w:t xml:space="preserve">  // 设置 u 的头部为新的边</w:t>
      </w:r>
    </w:p>
    <w:p w14:paraId="32AC9A31" w14:textId="77777777" w:rsidR="00B65E6E" w:rsidRPr="00B65E6E" w:rsidRDefault="00B65E6E" w:rsidP="00B65E6E">
      <w:pPr>
        <w:rPr>
          <w:rFonts w:ascii="宋体" w:hAnsi="宋体"/>
        </w:rPr>
      </w:pPr>
      <w:r w:rsidRPr="00B65E6E">
        <w:rPr>
          <w:rFonts w:ascii="宋体" w:hAnsi="宋体"/>
        </w:rPr>
        <w:t xml:space="preserve">  head[u] = cnt</w:t>
      </w:r>
    </w:p>
    <w:p w14:paraId="22A41FBF" w14:textId="77777777" w:rsidR="00B65E6E" w:rsidRPr="00B65E6E" w:rsidRDefault="00B65E6E" w:rsidP="00B65E6E">
      <w:pPr>
        <w:rPr>
          <w:rFonts w:ascii="宋体" w:hAnsi="宋体"/>
        </w:rPr>
      </w:pPr>
    </w:p>
    <w:p w14:paraId="0D62A2FA" w14:textId="77777777" w:rsidR="00B65E6E" w:rsidRPr="00B65E6E" w:rsidRDefault="00B65E6E" w:rsidP="00B65E6E">
      <w:pPr>
        <w:rPr>
          <w:rFonts w:ascii="宋体" w:hAnsi="宋体"/>
        </w:rPr>
      </w:pPr>
      <w:r w:rsidRPr="00B65E6E">
        <w:rPr>
          <w:rFonts w:ascii="宋体" w:hAnsi="宋体" w:hint="eastAsia"/>
        </w:rPr>
        <w:t>// 定义一个函数，使用动态规划计算每个节点的一些值</w:t>
      </w:r>
    </w:p>
    <w:p w14:paraId="1C131A54" w14:textId="77777777" w:rsidR="00B65E6E" w:rsidRPr="00B65E6E" w:rsidRDefault="00B65E6E" w:rsidP="00B65E6E">
      <w:pPr>
        <w:rPr>
          <w:rFonts w:ascii="宋体" w:hAnsi="宋体"/>
        </w:rPr>
      </w:pPr>
      <w:r w:rsidRPr="00B65E6E">
        <w:rPr>
          <w:rFonts w:ascii="宋体" w:hAnsi="宋体" w:hint="eastAsia"/>
        </w:rPr>
        <w:t>函数 dfs(u, fa):</w:t>
      </w:r>
    </w:p>
    <w:p w14:paraId="23E5C343" w14:textId="77777777" w:rsidR="00B65E6E" w:rsidRPr="00B65E6E" w:rsidRDefault="00B65E6E" w:rsidP="00B65E6E">
      <w:pPr>
        <w:rPr>
          <w:rFonts w:ascii="宋体" w:hAnsi="宋体"/>
        </w:rPr>
      </w:pPr>
      <w:r w:rsidRPr="00B65E6E">
        <w:rPr>
          <w:rFonts w:ascii="宋体" w:hAnsi="宋体" w:hint="eastAsia"/>
        </w:rPr>
        <w:t xml:space="preserve">  // 为每个节点初始化一个包含四个值的数组 f：</w:t>
      </w:r>
    </w:p>
    <w:p w14:paraId="4080A467" w14:textId="77777777" w:rsidR="00B65E6E" w:rsidRPr="00B65E6E" w:rsidRDefault="00B65E6E" w:rsidP="00B65E6E">
      <w:pPr>
        <w:rPr>
          <w:rFonts w:ascii="宋体" w:hAnsi="宋体"/>
        </w:rPr>
      </w:pPr>
      <w:r w:rsidRPr="00B65E6E">
        <w:rPr>
          <w:rFonts w:ascii="宋体" w:hAnsi="宋体" w:hint="eastAsia"/>
        </w:rPr>
        <w:t xml:space="preserve">  // f[u][0] = 0 (未使用)</w:t>
      </w:r>
    </w:p>
    <w:p w14:paraId="222FCCB3" w14:textId="77777777" w:rsidR="00B65E6E" w:rsidRPr="00B65E6E" w:rsidRDefault="00B65E6E" w:rsidP="00B65E6E">
      <w:pPr>
        <w:rPr>
          <w:rFonts w:ascii="宋体" w:hAnsi="宋体"/>
        </w:rPr>
      </w:pPr>
      <w:r w:rsidRPr="00B65E6E">
        <w:rPr>
          <w:rFonts w:ascii="宋体" w:hAnsi="宋体" w:hint="eastAsia"/>
        </w:rPr>
        <w:t xml:space="preserve">  // f[u][1] = u 的权重加上所有子节点 v 的 f[v][3] 的和</w:t>
      </w:r>
    </w:p>
    <w:p w14:paraId="1ECCBB3B" w14:textId="77777777" w:rsidR="00B65E6E" w:rsidRPr="00B65E6E" w:rsidRDefault="00B65E6E" w:rsidP="00B65E6E">
      <w:pPr>
        <w:rPr>
          <w:rFonts w:ascii="宋体" w:hAnsi="宋体"/>
        </w:rPr>
      </w:pPr>
      <w:r w:rsidRPr="00B65E6E">
        <w:rPr>
          <w:rFonts w:ascii="宋体" w:hAnsi="宋体" w:hint="eastAsia"/>
        </w:rPr>
        <w:t xml:space="preserve">  // f[u][2] = 所有子节点 v 的 max(f[v][2], f[v][3]) 的和</w:t>
      </w:r>
    </w:p>
    <w:p w14:paraId="2F3795DC" w14:textId="77777777" w:rsidR="00B65E6E" w:rsidRPr="00B65E6E" w:rsidRDefault="00B65E6E" w:rsidP="00B65E6E">
      <w:pPr>
        <w:rPr>
          <w:rFonts w:ascii="宋体" w:hAnsi="宋体"/>
        </w:rPr>
      </w:pPr>
      <w:r w:rsidRPr="00B65E6E">
        <w:rPr>
          <w:rFonts w:ascii="宋体" w:hAnsi="宋体" w:hint="eastAsia"/>
        </w:rPr>
        <w:t xml:space="preserve">  // f[u][3] = 所有子节点 v 的 max(f[v][1], f[v][2], f[v][3]) 的和</w:t>
      </w:r>
    </w:p>
    <w:p w14:paraId="027CE115" w14:textId="77777777" w:rsidR="00B65E6E" w:rsidRPr="00B65E6E" w:rsidRDefault="00B65E6E" w:rsidP="00B65E6E">
      <w:pPr>
        <w:rPr>
          <w:rFonts w:ascii="宋体" w:hAnsi="宋体"/>
        </w:rPr>
      </w:pPr>
      <w:r w:rsidRPr="00B65E6E">
        <w:rPr>
          <w:rFonts w:ascii="宋体" w:hAnsi="宋体"/>
        </w:rPr>
        <w:t xml:space="preserve">  f[u][1] = w[u]</w:t>
      </w:r>
    </w:p>
    <w:p w14:paraId="0BD39309" w14:textId="77777777" w:rsidR="00B65E6E" w:rsidRPr="00B65E6E" w:rsidRDefault="00B65E6E" w:rsidP="00B65E6E">
      <w:pPr>
        <w:rPr>
          <w:rFonts w:ascii="宋体" w:hAnsi="宋体"/>
        </w:rPr>
      </w:pPr>
      <w:r w:rsidRPr="00B65E6E">
        <w:rPr>
          <w:rFonts w:ascii="宋体" w:hAnsi="宋体"/>
        </w:rPr>
        <w:t xml:space="preserve">  f[u][0] = 0</w:t>
      </w:r>
    </w:p>
    <w:p w14:paraId="4EBC80C9" w14:textId="77777777" w:rsidR="00B65E6E" w:rsidRPr="00B65E6E" w:rsidRDefault="00B65E6E" w:rsidP="00B65E6E">
      <w:pPr>
        <w:rPr>
          <w:rFonts w:ascii="宋体" w:hAnsi="宋体"/>
        </w:rPr>
      </w:pPr>
      <w:r w:rsidRPr="00B65E6E">
        <w:rPr>
          <w:rFonts w:ascii="宋体" w:hAnsi="宋体" w:hint="eastAsia"/>
        </w:rPr>
        <w:lastRenderedPageBreak/>
        <w:t xml:space="preserve">  // 遍历 u 的所有边</w:t>
      </w:r>
    </w:p>
    <w:p w14:paraId="30A5788D" w14:textId="77777777" w:rsidR="00B65E6E" w:rsidRPr="00B65E6E" w:rsidRDefault="00B65E6E" w:rsidP="00B65E6E">
      <w:pPr>
        <w:rPr>
          <w:rFonts w:ascii="宋体" w:hAnsi="宋体"/>
        </w:rPr>
      </w:pPr>
      <w:r w:rsidRPr="00B65E6E">
        <w:rPr>
          <w:rFonts w:ascii="宋体" w:hAnsi="宋体" w:hint="eastAsia"/>
        </w:rPr>
        <w:t xml:space="preserve">  对于 i = head[u] 到 cnt:</w:t>
      </w:r>
    </w:p>
    <w:p w14:paraId="570E8619" w14:textId="77777777" w:rsidR="00B65E6E" w:rsidRPr="00B65E6E" w:rsidRDefault="00B65E6E" w:rsidP="00B65E6E">
      <w:pPr>
        <w:rPr>
          <w:rFonts w:ascii="宋体" w:hAnsi="宋体"/>
        </w:rPr>
      </w:pPr>
      <w:r w:rsidRPr="00B65E6E">
        <w:rPr>
          <w:rFonts w:ascii="宋体" w:hAnsi="宋体" w:hint="eastAsia"/>
        </w:rPr>
        <w:t xml:space="preserve">    // 获取边的目标节点 v</w:t>
      </w:r>
    </w:p>
    <w:p w14:paraId="633B54DB" w14:textId="77777777" w:rsidR="00B65E6E" w:rsidRPr="00B65E6E" w:rsidRDefault="00B65E6E" w:rsidP="00B65E6E">
      <w:pPr>
        <w:rPr>
          <w:rFonts w:ascii="宋体" w:hAnsi="宋体"/>
        </w:rPr>
      </w:pPr>
      <w:r w:rsidRPr="00B65E6E">
        <w:rPr>
          <w:rFonts w:ascii="宋体" w:hAnsi="宋体"/>
        </w:rPr>
        <w:t xml:space="preserve">    v = e[i].v</w:t>
      </w:r>
    </w:p>
    <w:p w14:paraId="76334559" w14:textId="77777777" w:rsidR="00B65E6E" w:rsidRPr="00B65E6E" w:rsidRDefault="00B65E6E" w:rsidP="00B65E6E">
      <w:pPr>
        <w:rPr>
          <w:rFonts w:ascii="宋体" w:hAnsi="宋体"/>
        </w:rPr>
      </w:pPr>
      <w:r w:rsidRPr="00B65E6E">
        <w:rPr>
          <w:rFonts w:ascii="宋体" w:hAnsi="宋体" w:hint="eastAsia"/>
        </w:rPr>
        <w:t xml:space="preserve">    // 如果 v 是 u 的父节点，跳过</w:t>
      </w:r>
    </w:p>
    <w:p w14:paraId="27F867D6" w14:textId="77777777" w:rsidR="00B65E6E" w:rsidRPr="00B65E6E" w:rsidRDefault="00B65E6E" w:rsidP="00B65E6E">
      <w:pPr>
        <w:rPr>
          <w:rFonts w:ascii="宋体" w:hAnsi="宋体"/>
        </w:rPr>
      </w:pPr>
      <w:r w:rsidRPr="00B65E6E">
        <w:rPr>
          <w:rFonts w:ascii="宋体" w:hAnsi="宋体" w:hint="eastAsia"/>
        </w:rPr>
        <w:t xml:space="preserve">    如果 v == fa:</w:t>
      </w:r>
    </w:p>
    <w:p w14:paraId="7FB443FF" w14:textId="77777777" w:rsidR="00B65E6E" w:rsidRPr="00B65E6E" w:rsidRDefault="00B65E6E" w:rsidP="00B65E6E">
      <w:pPr>
        <w:rPr>
          <w:rFonts w:ascii="宋体" w:hAnsi="宋体"/>
        </w:rPr>
      </w:pPr>
      <w:r w:rsidRPr="00B65E6E">
        <w:rPr>
          <w:rFonts w:ascii="宋体" w:hAnsi="宋体" w:hint="eastAsia"/>
        </w:rPr>
        <w:t xml:space="preserve">      继续</w:t>
      </w:r>
    </w:p>
    <w:p w14:paraId="41A183E0" w14:textId="06C9B394" w:rsidR="00B65E6E" w:rsidRPr="00B65E6E" w:rsidRDefault="00B65E6E" w:rsidP="00B65E6E">
      <w:pPr>
        <w:rPr>
          <w:rFonts w:ascii="宋体" w:hAnsi="宋体"/>
        </w:rPr>
      </w:pPr>
      <w:r w:rsidRPr="00B65E6E">
        <w:rPr>
          <w:rFonts w:ascii="宋体" w:hAnsi="宋体" w:hint="eastAsia"/>
        </w:rPr>
        <w:t xml:space="preserve">    // 递归地计算 v 及其子树的 f 值</w:t>
      </w:r>
    </w:p>
    <w:p w14:paraId="6C4CF420" w14:textId="77777777" w:rsidR="00B65E6E" w:rsidRPr="00B65E6E" w:rsidRDefault="00B65E6E" w:rsidP="00B65E6E">
      <w:pPr>
        <w:rPr>
          <w:rFonts w:ascii="宋体" w:hAnsi="宋体"/>
        </w:rPr>
      </w:pPr>
      <w:r w:rsidRPr="00B65E6E">
        <w:rPr>
          <w:rFonts w:ascii="宋体" w:hAnsi="宋体"/>
        </w:rPr>
        <w:t xml:space="preserve">    dfs(v, u)</w:t>
      </w:r>
    </w:p>
    <w:p w14:paraId="5F3E61F7" w14:textId="77777777" w:rsidR="00B65E6E" w:rsidRPr="00B65E6E" w:rsidRDefault="00B65E6E" w:rsidP="00B65E6E">
      <w:pPr>
        <w:rPr>
          <w:rFonts w:ascii="宋体" w:hAnsi="宋体"/>
        </w:rPr>
      </w:pPr>
      <w:r w:rsidRPr="00B65E6E">
        <w:rPr>
          <w:rFonts w:ascii="宋体" w:hAnsi="宋体" w:hint="eastAsia"/>
        </w:rPr>
        <w:t xml:space="preserve">    // 根据公式更新 f[u][1], f[u][2], 和 f[u][3]</w:t>
      </w:r>
    </w:p>
    <w:p w14:paraId="774121C2" w14:textId="77777777" w:rsidR="00B65E6E" w:rsidRPr="00B65E6E" w:rsidRDefault="00B65E6E" w:rsidP="00B65E6E">
      <w:pPr>
        <w:rPr>
          <w:rFonts w:ascii="宋体" w:hAnsi="宋体"/>
        </w:rPr>
      </w:pPr>
      <w:r w:rsidRPr="00B65E6E">
        <w:rPr>
          <w:rFonts w:ascii="宋体" w:hAnsi="宋体"/>
        </w:rPr>
        <w:t xml:space="preserve">    f[u][1] = f[u][1] + f[v][3]</w:t>
      </w:r>
    </w:p>
    <w:p w14:paraId="18B9184C" w14:textId="77777777" w:rsidR="00B65E6E" w:rsidRPr="00B65E6E" w:rsidRDefault="00B65E6E" w:rsidP="00B65E6E">
      <w:pPr>
        <w:rPr>
          <w:rFonts w:ascii="宋体" w:hAnsi="宋体"/>
        </w:rPr>
      </w:pPr>
      <w:r w:rsidRPr="00B65E6E">
        <w:rPr>
          <w:rFonts w:ascii="宋体" w:hAnsi="宋体"/>
        </w:rPr>
        <w:t xml:space="preserve">    f[u][2] = f[u][2] + max(f[v][2], f[v][3])</w:t>
      </w:r>
    </w:p>
    <w:p w14:paraId="0FE5E92A" w14:textId="758466AB" w:rsidR="00B65E6E" w:rsidRPr="00B65E6E" w:rsidRDefault="00B65E6E" w:rsidP="00B65E6E">
      <w:pPr>
        <w:rPr>
          <w:rFonts w:ascii="宋体" w:hAnsi="宋体"/>
        </w:rPr>
      </w:pPr>
      <w:r w:rsidRPr="00B65E6E">
        <w:rPr>
          <w:rFonts w:ascii="宋体" w:hAnsi="宋体"/>
        </w:rPr>
        <w:t xml:space="preserve">    f[u][3] = f[u][3] + max(f[v][1], max(f[v][2], f[v][3]))</w:t>
      </w:r>
    </w:p>
    <w:p w14:paraId="022EA3AA" w14:textId="77777777" w:rsidR="00B65E6E" w:rsidRPr="00B65E6E" w:rsidRDefault="00B65E6E" w:rsidP="00B65E6E">
      <w:pPr>
        <w:rPr>
          <w:rFonts w:ascii="宋体" w:hAnsi="宋体"/>
        </w:rPr>
      </w:pPr>
    </w:p>
    <w:p w14:paraId="52495519" w14:textId="77777777" w:rsidR="00B65E6E" w:rsidRPr="00B65E6E" w:rsidRDefault="00B65E6E" w:rsidP="00B65E6E">
      <w:pPr>
        <w:rPr>
          <w:rFonts w:ascii="宋体" w:hAnsi="宋体"/>
        </w:rPr>
      </w:pPr>
      <w:r w:rsidRPr="00B65E6E">
        <w:rPr>
          <w:rFonts w:ascii="宋体" w:hAnsi="宋体" w:hint="eastAsia"/>
        </w:rPr>
        <w:t>// 主程序</w:t>
      </w:r>
    </w:p>
    <w:p w14:paraId="62527D98" w14:textId="77777777" w:rsidR="00B65E6E" w:rsidRPr="00B65E6E" w:rsidRDefault="00B65E6E" w:rsidP="00B65E6E">
      <w:pPr>
        <w:rPr>
          <w:rFonts w:ascii="宋体" w:hAnsi="宋体"/>
        </w:rPr>
      </w:pPr>
      <w:r w:rsidRPr="00B65E6E">
        <w:rPr>
          <w:rFonts w:ascii="宋体" w:hAnsi="宋体" w:hint="eastAsia"/>
        </w:rPr>
        <w:t>// 从输入读取 n</w:t>
      </w:r>
    </w:p>
    <w:p w14:paraId="11A91513" w14:textId="77777777" w:rsidR="00B65E6E" w:rsidRPr="00B65E6E" w:rsidRDefault="00B65E6E" w:rsidP="00B65E6E">
      <w:pPr>
        <w:rPr>
          <w:rFonts w:ascii="宋体" w:hAnsi="宋体"/>
        </w:rPr>
      </w:pPr>
      <w:r w:rsidRPr="00B65E6E">
        <w:rPr>
          <w:rFonts w:ascii="宋体" w:hAnsi="宋体" w:hint="eastAsia"/>
        </w:rPr>
        <w:t>n = 输入()</w:t>
      </w:r>
    </w:p>
    <w:p w14:paraId="1E9A401D" w14:textId="77777777" w:rsidR="00B65E6E" w:rsidRPr="00B65E6E" w:rsidRDefault="00B65E6E" w:rsidP="00B65E6E">
      <w:pPr>
        <w:rPr>
          <w:rFonts w:ascii="宋体" w:hAnsi="宋体"/>
        </w:rPr>
      </w:pPr>
      <w:r w:rsidRPr="00B65E6E">
        <w:rPr>
          <w:rFonts w:ascii="宋体" w:hAnsi="宋体" w:hint="eastAsia"/>
        </w:rPr>
        <w:t>// 循环 n-1 次，读取并添加树中的边</w:t>
      </w:r>
    </w:p>
    <w:p w14:paraId="1E9A5395" w14:textId="77777777" w:rsidR="00B65E6E" w:rsidRPr="00B65E6E" w:rsidRDefault="00B65E6E" w:rsidP="00B65E6E">
      <w:pPr>
        <w:rPr>
          <w:rFonts w:ascii="宋体" w:hAnsi="宋体"/>
        </w:rPr>
      </w:pPr>
      <w:r w:rsidRPr="00B65E6E">
        <w:rPr>
          <w:rFonts w:ascii="宋体" w:hAnsi="宋体" w:hint="eastAsia"/>
        </w:rPr>
        <w:t>对于 i = 1 到 n-1:</w:t>
      </w:r>
    </w:p>
    <w:p w14:paraId="218533B4" w14:textId="77777777" w:rsidR="00B65E6E" w:rsidRPr="00B65E6E" w:rsidRDefault="00B65E6E" w:rsidP="00B65E6E">
      <w:pPr>
        <w:rPr>
          <w:rFonts w:ascii="宋体" w:hAnsi="宋体"/>
        </w:rPr>
      </w:pPr>
      <w:r w:rsidRPr="00B65E6E">
        <w:rPr>
          <w:rFonts w:ascii="宋体" w:hAnsi="宋体" w:hint="eastAsia"/>
        </w:rPr>
        <w:t xml:space="preserve">  // 从输入读取 u 和 v</w:t>
      </w:r>
    </w:p>
    <w:p w14:paraId="0E1D3931" w14:textId="77777777" w:rsidR="00B65E6E" w:rsidRPr="00B65E6E" w:rsidRDefault="00B65E6E" w:rsidP="00B65E6E">
      <w:pPr>
        <w:rPr>
          <w:rFonts w:ascii="宋体" w:hAnsi="宋体"/>
        </w:rPr>
      </w:pPr>
      <w:r w:rsidRPr="00B65E6E">
        <w:rPr>
          <w:rFonts w:ascii="宋体" w:hAnsi="宋体" w:hint="eastAsia"/>
        </w:rPr>
        <w:t xml:space="preserve">  u, v = 输入()</w:t>
      </w:r>
    </w:p>
    <w:p w14:paraId="1227B424" w14:textId="472EB492" w:rsidR="00B65E6E" w:rsidRPr="00B65E6E" w:rsidRDefault="00B65E6E" w:rsidP="00B65E6E">
      <w:pPr>
        <w:rPr>
          <w:rFonts w:ascii="宋体" w:hAnsi="宋体"/>
        </w:rPr>
      </w:pPr>
      <w:r w:rsidRPr="00B65E6E">
        <w:rPr>
          <w:rFonts w:ascii="宋体" w:hAnsi="宋体" w:hint="eastAsia"/>
        </w:rPr>
        <w:t xml:space="preserve">  // 向树中添加 (u, v) 和 (v, u) 这两条边</w:t>
      </w:r>
    </w:p>
    <w:p w14:paraId="18368A6B" w14:textId="77777777" w:rsidR="00B65E6E" w:rsidRPr="00B65E6E" w:rsidRDefault="00B65E6E" w:rsidP="00B65E6E">
      <w:pPr>
        <w:rPr>
          <w:rFonts w:ascii="宋体" w:hAnsi="宋体"/>
        </w:rPr>
      </w:pPr>
      <w:r w:rsidRPr="00B65E6E">
        <w:rPr>
          <w:rFonts w:ascii="宋体" w:hAnsi="宋体"/>
        </w:rPr>
        <w:t xml:space="preserve">  add(u, v)</w:t>
      </w:r>
    </w:p>
    <w:p w14:paraId="7F68ED54" w14:textId="77777777" w:rsidR="00B65E6E" w:rsidRPr="00B65E6E" w:rsidRDefault="00B65E6E" w:rsidP="00B65E6E">
      <w:pPr>
        <w:rPr>
          <w:rFonts w:ascii="宋体" w:hAnsi="宋体"/>
        </w:rPr>
      </w:pPr>
      <w:r w:rsidRPr="00B65E6E">
        <w:rPr>
          <w:rFonts w:ascii="宋体" w:hAnsi="宋体"/>
        </w:rPr>
        <w:t xml:space="preserve">  add(v, u)</w:t>
      </w:r>
    </w:p>
    <w:p w14:paraId="7765B423" w14:textId="77777777" w:rsidR="00B65E6E" w:rsidRPr="00B65E6E" w:rsidRDefault="00B65E6E" w:rsidP="00B65E6E">
      <w:pPr>
        <w:rPr>
          <w:rFonts w:ascii="宋体" w:hAnsi="宋体"/>
        </w:rPr>
      </w:pPr>
      <w:r w:rsidRPr="00B65E6E">
        <w:rPr>
          <w:rFonts w:ascii="宋体" w:hAnsi="宋体" w:hint="eastAsia"/>
        </w:rPr>
        <w:t>// 循环 n 次，读取并存储每个节点的权重</w:t>
      </w:r>
    </w:p>
    <w:p w14:paraId="13BC900A" w14:textId="77777777" w:rsidR="00B65E6E" w:rsidRPr="00B65E6E" w:rsidRDefault="00B65E6E" w:rsidP="00B65E6E">
      <w:pPr>
        <w:rPr>
          <w:rFonts w:ascii="宋体" w:hAnsi="宋体"/>
        </w:rPr>
      </w:pPr>
      <w:r w:rsidRPr="00B65E6E">
        <w:rPr>
          <w:rFonts w:ascii="宋体" w:hAnsi="宋体" w:hint="eastAsia"/>
        </w:rPr>
        <w:t>对于 i = 1 到 n:</w:t>
      </w:r>
    </w:p>
    <w:p w14:paraId="43EE83B5" w14:textId="77777777" w:rsidR="00B65E6E" w:rsidRPr="00B65E6E" w:rsidRDefault="00B65E6E" w:rsidP="00B65E6E">
      <w:pPr>
        <w:rPr>
          <w:rFonts w:ascii="宋体" w:hAnsi="宋体"/>
        </w:rPr>
      </w:pPr>
      <w:r w:rsidRPr="00B65E6E">
        <w:rPr>
          <w:rFonts w:ascii="宋体" w:hAnsi="宋体" w:hint="eastAsia"/>
        </w:rPr>
        <w:t xml:space="preserve">  // 从输入读取 w[i]</w:t>
      </w:r>
    </w:p>
    <w:p w14:paraId="303F99CF" w14:textId="77777777" w:rsidR="00B65E6E" w:rsidRPr="00B65E6E" w:rsidRDefault="00B65E6E" w:rsidP="00B65E6E">
      <w:pPr>
        <w:rPr>
          <w:rFonts w:ascii="宋体" w:hAnsi="宋体"/>
        </w:rPr>
      </w:pPr>
      <w:r w:rsidRPr="00B65E6E">
        <w:rPr>
          <w:rFonts w:ascii="宋体" w:hAnsi="宋体" w:hint="eastAsia"/>
        </w:rPr>
        <w:t xml:space="preserve">  w[i] = 输入()</w:t>
      </w:r>
    </w:p>
    <w:p w14:paraId="12FC78FD" w14:textId="77777777" w:rsidR="00B65E6E" w:rsidRPr="00B65E6E" w:rsidRDefault="00B65E6E" w:rsidP="00B65E6E">
      <w:pPr>
        <w:rPr>
          <w:rFonts w:ascii="宋体" w:hAnsi="宋体"/>
        </w:rPr>
      </w:pPr>
      <w:r w:rsidRPr="00B65E6E">
        <w:rPr>
          <w:rFonts w:ascii="宋体" w:hAnsi="宋体" w:hint="eastAsia"/>
        </w:rPr>
        <w:t>// 将所有节点和值的 f 初始化为零</w:t>
      </w:r>
    </w:p>
    <w:p w14:paraId="7ABA2CC4" w14:textId="77777777" w:rsidR="00B65E6E" w:rsidRPr="00B65E6E" w:rsidRDefault="00B65E6E" w:rsidP="00B65E6E">
      <w:pPr>
        <w:rPr>
          <w:rFonts w:ascii="宋体" w:hAnsi="宋体"/>
        </w:rPr>
      </w:pPr>
      <w:r w:rsidRPr="00B65E6E">
        <w:rPr>
          <w:rFonts w:ascii="宋体" w:hAnsi="宋体" w:hint="eastAsia"/>
        </w:rPr>
        <w:t>f = 零数组，大小为 n x 4</w:t>
      </w:r>
    </w:p>
    <w:p w14:paraId="53545782" w14:textId="26862134" w:rsidR="00B65E6E" w:rsidRPr="00B65E6E" w:rsidRDefault="00B65E6E" w:rsidP="00B65E6E">
      <w:pPr>
        <w:rPr>
          <w:rFonts w:ascii="宋体" w:hAnsi="宋体"/>
        </w:rPr>
      </w:pPr>
      <w:r w:rsidRPr="00B65E6E">
        <w:rPr>
          <w:rFonts w:ascii="宋体" w:hAnsi="宋体" w:hint="eastAsia"/>
        </w:rPr>
        <w:t>// 在没有父节点的情况下，对根节点调用 dfs 函数</w:t>
      </w:r>
    </w:p>
    <w:p w14:paraId="65ADFD40" w14:textId="77777777" w:rsidR="00B65E6E" w:rsidRPr="00B65E6E" w:rsidRDefault="00B65E6E" w:rsidP="00B65E6E">
      <w:pPr>
        <w:rPr>
          <w:rFonts w:ascii="宋体" w:hAnsi="宋体"/>
        </w:rPr>
      </w:pPr>
      <w:r w:rsidRPr="00B65E6E">
        <w:rPr>
          <w:rFonts w:ascii="宋体" w:hAnsi="宋体"/>
        </w:rPr>
        <w:t>dfs(1, 0)</w:t>
      </w:r>
    </w:p>
    <w:p w14:paraId="5ED97716" w14:textId="77777777" w:rsidR="00B65E6E" w:rsidRPr="00B65E6E" w:rsidRDefault="00B65E6E" w:rsidP="00B65E6E">
      <w:pPr>
        <w:rPr>
          <w:rFonts w:ascii="宋体" w:hAnsi="宋体"/>
        </w:rPr>
      </w:pPr>
      <w:r w:rsidRPr="00B65E6E">
        <w:rPr>
          <w:rFonts w:ascii="宋体" w:hAnsi="宋体" w:hint="eastAsia"/>
        </w:rPr>
        <w:t>// 将 f[1][1], f[1][2], 和 f[1][3] 中的最大值加一作为输出打印出来</w:t>
      </w:r>
    </w:p>
    <w:p w14:paraId="45D9CEE7" w14:textId="10AB001D" w:rsidR="00171D1F" w:rsidRDefault="00B65E6E" w:rsidP="00B65E6E">
      <w:pPr>
        <w:rPr>
          <w:rFonts w:ascii="宋体" w:hAnsi="宋体"/>
        </w:rPr>
      </w:pPr>
      <w:r w:rsidRPr="00B65E6E">
        <w:rPr>
          <w:rFonts w:ascii="宋体" w:hAnsi="宋体" w:hint="eastAsia"/>
        </w:rPr>
        <w:t>输出(max(max(f[1][1], f[1][2]), f[1][3]) )</w:t>
      </w:r>
    </w:p>
    <w:p w14:paraId="23C8C219" w14:textId="77777777" w:rsidR="001E3C38" w:rsidRDefault="001E3C38" w:rsidP="00B65E6E">
      <w:pPr>
        <w:rPr>
          <w:rFonts w:ascii="宋体" w:hAnsi="宋体"/>
        </w:rPr>
      </w:pPr>
    </w:p>
    <w:p w14:paraId="4BBFD27B" w14:textId="3B8D8FC3" w:rsidR="001E3C38" w:rsidRDefault="00120A6A" w:rsidP="00B65E6E">
      <w:pPr>
        <w:rPr>
          <w:rFonts w:ascii="宋体" w:hAnsi="宋体"/>
        </w:rPr>
      </w:pPr>
      <w:r>
        <w:rPr>
          <w:rFonts w:ascii="宋体" w:hAnsi="宋体" w:hint="eastAsia"/>
        </w:rPr>
        <w:t>运行结果</w:t>
      </w:r>
      <w:r w:rsidR="001E3C38">
        <w:rPr>
          <w:rFonts w:ascii="宋体" w:hAnsi="宋体" w:hint="eastAsia"/>
        </w:rPr>
        <w:t>:</w:t>
      </w:r>
      <w:r w:rsidR="00826EAD">
        <w:rPr>
          <w:rFonts w:ascii="宋体" w:hAnsi="宋体" w:hint="eastAsia"/>
        </w:rPr>
        <w:t>【</w:t>
      </w:r>
      <w:r w:rsidR="002F4438" w:rsidRPr="002F4438">
        <w:rPr>
          <w:rFonts w:ascii="宋体" w:hAnsi="宋体" w:hint="eastAsia"/>
        </w:rPr>
        <w:t>D:\编程\Application1\本科组题面F\FileName.cpp</w:t>
      </w:r>
      <w:r w:rsidR="00826EAD">
        <w:rPr>
          <w:rFonts w:ascii="宋体" w:hAnsi="宋体" w:hint="eastAsia"/>
        </w:rPr>
        <w:t>】</w:t>
      </w:r>
    </w:p>
    <w:p w14:paraId="6648060F" w14:textId="32E63439" w:rsidR="001E3C38" w:rsidRPr="00306DA9" w:rsidRDefault="00B1615E" w:rsidP="00B65E6E">
      <w:pPr>
        <w:rPr>
          <w:rFonts w:ascii="宋体" w:hAnsi="宋体"/>
        </w:rPr>
      </w:pPr>
      <w:r>
        <w:rPr>
          <w:noProof/>
        </w:rPr>
        <w:drawing>
          <wp:anchor distT="0" distB="0" distL="114300" distR="114300" simplePos="0" relativeHeight="251660288" behindDoc="0" locked="0" layoutInCell="1" allowOverlap="1" wp14:anchorId="79713EE9" wp14:editId="03677453">
            <wp:simplePos x="0" y="0"/>
            <wp:positionH relativeFrom="column">
              <wp:posOffset>840740</wp:posOffset>
            </wp:positionH>
            <wp:positionV relativeFrom="paragraph">
              <wp:posOffset>48260</wp:posOffset>
            </wp:positionV>
            <wp:extent cx="3677285" cy="1447165"/>
            <wp:effectExtent l="0" t="0" r="0" b="0"/>
            <wp:wrapSquare wrapText="bothSides"/>
            <wp:docPr id="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7285" cy="1447165"/>
                    </a:xfrm>
                    <a:prstGeom prst="rect">
                      <a:avLst/>
                    </a:prstGeom>
                    <a:noFill/>
                  </pic:spPr>
                </pic:pic>
              </a:graphicData>
            </a:graphic>
            <wp14:sizeRelH relativeFrom="page">
              <wp14:pctWidth>0</wp14:pctWidth>
            </wp14:sizeRelH>
            <wp14:sizeRelV relativeFrom="page">
              <wp14:pctHeight>0</wp14:pctHeight>
            </wp14:sizeRelV>
          </wp:anchor>
        </w:drawing>
      </w:r>
    </w:p>
    <w:sectPr w:rsidR="001E3C38" w:rsidRPr="00306DA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95E5" w14:textId="77777777" w:rsidR="00CD24FD" w:rsidRDefault="00CD24FD" w:rsidP="00975F5C">
      <w:r>
        <w:separator/>
      </w:r>
    </w:p>
  </w:endnote>
  <w:endnote w:type="continuationSeparator" w:id="0">
    <w:p w14:paraId="0220B978" w14:textId="77777777" w:rsidR="00CD24FD" w:rsidRDefault="00CD24FD" w:rsidP="0097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00A1" w14:textId="77777777" w:rsidR="00CD24FD" w:rsidRDefault="00CD24FD" w:rsidP="00975F5C">
      <w:r>
        <w:separator/>
      </w:r>
    </w:p>
  </w:footnote>
  <w:footnote w:type="continuationSeparator" w:id="0">
    <w:p w14:paraId="33A6EA5B" w14:textId="77777777" w:rsidR="00CD24FD" w:rsidRDefault="00CD24FD" w:rsidP="00975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00000B"/>
    <w:multiLevelType w:val="multilevel"/>
    <w:tmpl w:val="0000000B"/>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114906"/>
    <w:multiLevelType w:val="multilevel"/>
    <w:tmpl w:val="5648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31222">
    <w:abstractNumId w:val="0"/>
  </w:num>
  <w:num w:numId="2" w16cid:durableId="1036270844">
    <w:abstractNumId w:val="1"/>
  </w:num>
  <w:num w:numId="3" w16cid:durableId="1681007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13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96546"/>
    <w:rsid w:val="00120A6A"/>
    <w:rsid w:val="00135EE2"/>
    <w:rsid w:val="00171D1F"/>
    <w:rsid w:val="00172A27"/>
    <w:rsid w:val="001E3C38"/>
    <w:rsid w:val="00247D59"/>
    <w:rsid w:val="002F4438"/>
    <w:rsid w:val="00306DA9"/>
    <w:rsid w:val="00326209"/>
    <w:rsid w:val="003A073A"/>
    <w:rsid w:val="003F772C"/>
    <w:rsid w:val="004C728A"/>
    <w:rsid w:val="00585D43"/>
    <w:rsid w:val="005A7FC1"/>
    <w:rsid w:val="006F26C7"/>
    <w:rsid w:val="007176A8"/>
    <w:rsid w:val="0076673E"/>
    <w:rsid w:val="00785AF9"/>
    <w:rsid w:val="007F07F3"/>
    <w:rsid w:val="00826EAD"/>
    <w:rsid w:val="00874F02"/>
    <w:rsid w:val="00975F5C"/>
    <w:rsid w:val="009D0E9B"/>
    <w:rsid w:val="009F36FB"/>
    <w:rsid w:val="00A66F9B"/>
    <w:rsid w:val="00AA2659"/>
    <w:rsid w:val="00B1615E"/>
    <w:rsid w:val="00B65E6E"/>
    <w:rsid w:val="00B92112"/>
    <w:rsid w:val="00BC2216"/>
    <w:rsid w:val="00BC3813"/>
    <w:rsid w:val="00BF792F"/>
    <w:rsid w:val="00CD24FD"/>
    <w:rsid w:val="00D94998"/>
    <w:rsid w:val="00DC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5"/>
    <o:shapelayout v:ext="edit">
      <o:idmap v:ext="edit" data="2"/>
    </o:shapelayout>
  </w:shapeDefaults>
  <w:decimalSymbol w:val="."/>
  <w:listSeparator w:val=","/>
  <w14:docId w14:val="1E893A18"/>
  <w15:chartTrackingRefBased/>
  <w15:docId w15:val="{8385F30A-83B4-40B0-8B76-42C0574D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659"/>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iCs/>
    </w:rPr>
  </w:style>
  <w:style w:type="character" w:customStyle="1" w:styleId="apple-converted-space">
    <w:name w:val="apple-converted-space"/>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customStyle="1" w:styleId="1">
    <w:name w:val="列表段落1"/>
    <w:basedOn w:val="a"/>
    <w:pPr>
      <w:ind w:firstLineChars="200" w:firstLine="420"/>
    </w:pPr>
  </w:style>
  <w:style w:type="paragraph" w:styleId="a6">
    <w:name w:val="Body Text Indent"/>
    <w:basedOn w:val="a"/>
    <w:link w:val="a7"/>
    <w:semiHidden/>
    <w:unhideWhenUsed/>
    <w:rsid w:val="006F26C7"/>
    <w:pPr>
      <w:widowControl w:val="0"/>
      <w:ind w:left="3780"/>
      <w:jc w:val="left"/>
    </w:pPr>
    <w:rPr>
      <w:sz w:val="24"/>
      <w:szCs w:val="24"/>
    </w:rPr>
  </w:style>
  <w:style w:type="character" w:customStyle="1" w:styleId="a7">
    <w:name w:val="正文文本缩进 字符"/>
    <w:link w:val="a6"/>
    <w:semiHidden/>
    <w:rsid w:val="006F26C7"/>
    <w:rPr>
      <w:kern w:val="2"/>
      <w:sz w:val="24"/>
      <w:szCs w:val="24"/>
    </w:rPr>
  </w:style>
  <w:style w:type="paragraph" w:styleId="a8">
    <w:name w:val="Normal (Web)"/>
    <w:basedOn w:val="a"/>
    <w:uiPriority w:val="99"/>
    <w:semiHidden/>
    <w:unhideWhenUsed/>
    <w:rsid w:val="003F772C"/>
    <w:pPr>
      <w:spacing w:before="100" w:beforeAutospacing="1" w:after="100" w:afterAutospacing="1"/>
      <w:jc w:val="left"/>
    </w:pPr>
    <w:rPr>
      <w:rFonts w:ascii="宋体" w:hAnsi="宋体" w:cs="宋体"/>
      <w:kern w:val="0"/>
      <w:sz w:val="24"/>
      <w:szCs w:val="24"/>
    </w:rPr>
  </w:style>
  <w:style w:type="character" w:styleId="a9">
    <w:name w:val="Hyperlink"/>
    <w:uiPriority w:val="99"/>
    <w:semiHidden/>
    <w:unhideWhenUsed/>
    <w:rsid w:val="00306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2524">
      <w:bodyDiv w:val="1"/>
      <w:marLeft w:val="0"/>
      <w:marRight w:val="0"/>
      <w:marTop w:val="0"/>
      <w:marBottom w:val="0"/>
      <w:divBdr>
        <w:top w:val="none" w:sz="0" w:space="0" w:color="auto"/>
        <w:left w:val="none" w:sz="0" w:space="0" w:color="auto"/>
        <w:bottom w:val="none" w:sz="0" w:space="0" w:color="auto"/>
        <w:right w:val="none" w:sz="0" w:space="0" w:color="auto"/>
      </w:divBdr>
    </w:div>
    <w:div w:id="1009328701">
      <w:bodyDiv w:val="1"/>
      <w:marLeft w:val="0"/>
      <w:marRight w:val="0"/>
      <w:marTop w:val="0"/>
      <w:marBottom w:val="0"/>
      <w:divBdr>
        <w:top w:val="none" w:sz="0" w:space="0" w:color="auto"/>
        <w:left w:val="none" w:sz="0" w:space="0" w:color="auto"/>
        <w:bottom w:val="none" w:sz="0" w:space="0" w:color="auto"/>
        <w:right w:val="none" w:sz="0" w:space="0" w:color="auto"/>
      </w:divBdr>
    </w:div>
    <w:div w:id="1378318263">
      <w:bodyDiv w:val="1"/>
      <w:marLeft w:val="0"/>
      <w:marRight w:val="0"/>
      <w:marTop w:val="0"/>
      <w:marBottom w:val="0"/>
      <w:divBdr>
        <w:top w:val="none" w:sz="0" w:space="0" w:color="auto"/>
        <w:left w:val="none" w:sz="0" w:space="0" w:color="auto"/>
        <w:bottom w:val="none" w:sz="0" w:space="0" w:color="auto"/>
        <w:right w:val="none" w:sz="0" w:space="0" w:color="auto"/>
      </w:divBdr>
      <w:divsChild>
        <w:div w:id="1001546875">
          <w:marLeft w:val="0"/>
          <w:marRight w:val="0"/>
          <w:marTop w:val="0"/>
          <w:marBottom w:val="0"/>
          <w:divBdr>
            <w:top w:val="none" w:sz="0" w:space="0" w:color="auto"/>
            <w:left w:val="none" w:sz="0" w:space="0" w:color="auto"/>
            <w:bottom w:val="none" w:sz="0" w:space="0" w:color="auto"/>
            <w:right w:val="none" w:sz="0" w:space="0" w:color="auto"/>
          </w:divBdr>
          <w:divsChild>
            <w:div w:id="1979677739">
              <w:marLeft w:val="0"/>
              <w:marRight w:val="0"/>
              <w:marTop w:val="0"/>
              <w:marBottom w:val="0"/>
              <w:divBdr>
                <w:top w:val="none" w:sz="0" w:space="0" w:color="auto"/>
                <w:left w:val="none" w:sz="0" w:space="0" w:color="auto"/>
                <w:bottom w:val="none" w:sz="0" w:space="0" w:color="auto"/>
                <w:right w:val="none" w:sz="0" w:space="0" w:color="auto"/>
              </w:divBdr>
              <w:divsChild>
                <w:div w:id="1488748543">
                  <w:marLeft w:val="0"/>
                  <w:marRight w:val="0"/>
                  <w:marTop w:val="0"/>
                  <w:marBottom w:val="0"/>
                  <w:divBdr>
                    <w:top w:val="none" w:sz="0" w:space="0" w:color="auto"/>
                    <w:left w:val="none" w:sz="0" w:space="0" w:color="auto"/>
                    <w:bottom w:val="none" w:sz="0" w:space="0" w:color="auto"/>
                    <w:right w:val="none" w:sz="0" w:space="0" w:color="auto"/>
                  </w:divBdr>
                  <w:divsChild>
                    <w:div w:id="436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074\Document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TotalTime>
  <Pages>7</Pages>
  <Words>645</Words>
  <Characters>3681</Characters>
  <Application>Microsoft Office Word</Application>
  <DocSecurity>0</DocSecurity>
  <PresentationFormat/>
  <Lines>30</Lines>
  <Paragraphs>8</Paragraphs>
  <Slides>0</Slides>
  <Notes>0</Notes>
  <HiddenSlides>0</HiddenSlides>
  <MMClips>0</MMClips>
  <ScaleCrop>false</ScaleCrop>
  <Company>family</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Steven Felix</cp:lastModifiedBy>
  <cp:revision>2</cp:revision>
  <dcterms:created xsi:type="dcterms:W3CDTF">2023-06-26T15:53:00Z</dcterms:created>
  <dcterms:modified xsi:type="dcterms:W3CDTF">2023-06-26T15:53:00Z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